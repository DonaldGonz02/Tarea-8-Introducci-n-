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40"/>
      </w:tblGrid>
      <w:tr w:rsidR="00B0688D" w14:paraId="0E3A5C98" w14:textId="77777777" w:rsidTr="00B0688D">
        <w:trPr>
          <w:trHeight w:val="1771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</w:tcPr>
          <w:p w14:paraId="2EFF2BA6" w14:textId="39751DA9" w:rsidR="00B0688D" w:rsidRDefault="00AC7862" w:rsidP="007057F4">
            <w:r>
              <w:rPr>
                <w:noProof/>
                <w:lang w:bidi="es-ES"/>
              </w:rPr>
              <w:drawing>
                <wp:anchor distT="0" distB="0" distL="114300" distR="114300" simplePos="0" relativeHeight="251658240" behindDoc="1" locked="0" layoutInCell="1" allowOverlap="1" wp14:anchorId="59B59C5D" wp14:editId="599D065B">
                  <wp:simplePos x="0" y="0"/>
                  <wp:positionH relativeFrom="column">
                    <wp:posOffset>-616035</wp:posOffset>
                  </wp:positionH>
                  <wp:positionV relativeFrom="paragraph">
                    <wp:posOffset>-214301</wp:posOffset>
                  </wp:positionV>
                  <wp:extent cx="5859887" cy="2490114"/>
                  <wp:effectExtent l="0" t="0" r="7620" b="5715"/>
                  <wp:wrapNone/>
                  <wp:docPr id="1" name="Gráfico 1" descr="rectángulo de 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9887" cy="2490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pPr w:leftFromText="180" w:rightFromText="180" w:vertAnchor="text" w:horzAnchor="page" w:tblpX="954" w:tblpY="289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72"/>
      </w:tblGrid>
      <w:tr w:rsidR="00E1560F" w14:paraId="21B6E2E6" w14:textId="77777777" w:rsidTr="00B0688D">
        <w:trPr>
          <w:trHeight w:val="2043"/>
        </w:trPr>
        <w:tc>
          <w:tcPr>
            <w:tcW w:w="4572" w:type="dxa"/>
          </w:tcPr>
          <w:p w14:paraId="6FFEEC29" w14:textId="289E0565" w:rsidR="00B0688D" w:rsidRDefault="00B0688D" w:rsidP="007057F4"/>
        </w:tc>
      </w:tr>
    </w:tbl>
    <w:p w14:paraId="002B4ABB" w14:textId="77777777" w:rsidR="008A3C95" w:rsidRDefault="008A3C95" w:rsidP="007057F4"/>
    <w:tbl>
      <w:tblPr>
        <w:tblpPr w:leftFromText="180" w:rightFromText="180" w:vertAnchor="text" w:horzAnchor="margin" w:tblpXSpec="center" w:tblpY="13051"/>
        <w:tblW w:w="1035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35"/>
        <w:gridCol w:w="4815"/>
      </w:tblGrid>
      <w:tr w:rsidR="0051019E" w14:paraId="6533B288" w14:textId="77777777" w:rsidTr="00AC7862">
        <w:trPr>
          <w:trHeight w:val="1080"/>
        </w:trPr>
        <w:tc>
          <w:tcPr>
            <w:tcW w:w="5535" w:type="dxa"/>
            <w:vAlign w:val="center"/>
          </w:tcPr>
          <w:p w14:paraId="17DE8BC1" w14:textId="6A2361E3" w:rsidR="0051019E" w:rsidRDefault="0051019E" w:rsidP="0051019E"/>
        </w:tc>
        <w:tc>
          <w:tcPr>
            <w:tcW w:w="4815" w:type="dxa"/>
            <w:vAlign w:val="center"/>
          </w:tcPr>
          <w:p w14:paraId="4FA417D9" w14:textId="5C797D00" w:rsidR="0051019E" w:rsidRDefault="0051019E" w:rsidP="0051019E">
            <w:pPr>
              <w:jc w:val="right"/>
            </w:pPr>
          </w:p>
        </w:tc>
      </w:tr>
    </w:tbl>
    <w:p w14:paraId="0B55017F" w14:textId="1708FD9B" w:rsidR="008A3C95" w:rsidRDefault="004E1413" w:rsidP="007057F4"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7E5F2E" wp14:editId="75D330C6">
                <wp:simplePos x="0" y="0"/>
                <wp:positionH relativeFrom="column">
                  <wp:posOffset>-227330</wp:posOffset>
                </wp:positionH>
                <wp:positionV relativeFrom="paragraph">
                  <wp:posOffset>7541742</wp:posOffset>
                </wp:positionV>
                <wp:extent cx="5107940" cy="1166495"/>
                <wp:effectExtent l="0" t="0" r="0" b="0"/>
                <wp:wrapThrough wrapText="bothSides">
                  <wp:wrapPolygon edited="0">
                    <wp:start x="242" y="0"/>
                    <wp:lineTo x="242" y="21165"/>
                    <wp:lineTo x="21348" y="21165"/>
                    <wp:lineTo x="21348" y="0"/>
                    <wp:lineTo x="242" y="0"/>
                  </wp:wrapPolygon>
                </wp:wrapThrough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7940" cy="1166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12F627" w14:textId="4E861246" w:rsidR="00110903" w:rsidRDefault="00110903" w:rsidP="0051019E">
                            <w:pPr>
                              <w:rPr>
                                <w:sz w:val="44"/>
                                <w:szCs w:val="44"/>
                                <w:lang w:bidi="es-ES"/>
                              </w:rPr>
                            </w:pPr>
                            <w:r w:rsidRPr="00AC7862">
                              <w:rPr>
                                <w:sz w:val="44"/>
                                <w:szCs w:val="44"/>
                                <w:lang w:bidi="es-ES"/>
                              </w:rPr>
                              <w:t>Donald Fernando González Pérez</w:t>
                            </w:r>
                          </w:p>
                          <w:p w14:paraId="0877D390" w14:textId="77777777" w:rsidR="004E1413" w:rsidRPr="00AC7862" w:rsidRDefault="004E1413" w:rsidP="0051019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5679FA47" w14:textId="23707A14" w:rsidR="00110903" w:rsidRPr="00AC7862" w:rsidRDefault="00110903" w:rsidP="0051019E">
                            <w:pPr>
                              <w:rPr>
                                <w:sz w:val="40"/>
                                <w:szCs w:val="32"/>
                              </w:rPr>
                            </w:pPr>
                            <w:r w:rsidRPr="00AC7862">
                              <w:rPr>
                                <w:sz w:val="40"/>
                                <w:szCs w:val="32"/>
                                <w:lang w:bidi="es-ES"/>
                              </w:rPr>
                              <w:t>Carné: 0907-02-15472</w:t>
                            </w:r>
                          </w:p>
                          <w:p w14:paraId="208353E8" w14:textId="77777777" w:rsidR="00110903" w:rsidRPr="00AC7862" w:rsidRDefault="00110903" w:rsidP="0051019E">
                            <w:pPr>
                              <w:rPr>
                                <w:sz w:val="40"/>
                                <w:szCs w:val="32"/>
                              </w:rPr>
                            </w:pPr>
                          </w:p>
                          <w:p w14:paraId="6936A426" w14:textId="77777777" w:rsidR="00110903" w:rsidRPr="00AC7862" w:rsidRDefault="00110903" w:rsidP="0051019E">
                            <w:pPr>
                              <w:rPr>
                                <w:sz w:val="40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7E5F2E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-17.9pt;margin-top:593.85pt;width:402.2pt;height:9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" filled="f" stroked="f" strokeweight=".5pt">
                <v:textbox>
                  <w:txbxContent>
                    <w:p w14:paraId="3412F627" w14:textId="4E861246" w:rsidR="00110903" w:rsidRDefault="00110903" w:rsidP="0051019E">
                      <w:pPr>
                        <w:rPr>
                          <w:sz w:val="44"/>
                          <w:szCs w:val="44"/>
                          <w:lang w:bidi="es-ES"/>
                        </w:rPr>
                      </w:pPr>
                      <w:r w:rsidRPr="00AC7862">
                        <w:rPr>
                          <w:sz w:val="44"/>
                          <w:szCs w:val="44"/>
                          <w:lang w:bidi="es-ES"/>
                        </w:rPr>
                        <w:t>Donald Fernando González Pérez</w:t>
                      </w:r>
                    </w:p>
                    <w:p w14:paraId="0877D390" w14:textId="77777777" w:rsidR="004E1413" w:rsidRPr="00AC7862" w:rsidRDefault="004E1413" w:rsidP="0051019E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5679FA47" w14:textId="23707A14" w:rsidR="00110903" w:rsidRPr="00AC7862" w:rsidRDefault="00110903" w:rsidP="0051019E">
                      <w:pPr>
                        <w:rPr>
                          <w:sz w:val="40"/>
                          <w:szCs w:val="32"/>
                        </w:rPr>
                      </w:pPr>
                      <w:r w:rsidRPr="00AC7862">
                        <w:rPr>
                          <w:sz w:val="40"/>
                          <w:szCs w:val="32"/>
                          <w:lang w:bidi="es-ES"/>
                        </w:rPr>
                        <w:t>Carné: 0907-02-15472</w:t>
                      </w:r>
                    </w:p>
                    <w:p w14:paraId="208353E8" w14:textId="77777777" w:rsidR="00110903" w:rsidRPr="00AC7862" w:rsidRDefault="00110903" w:rsidP="0051019E">
                      <w:pPr>
                        <w:rPr>
                          <w:sz w:val="40"/>
                          <w:szCs w:val="32"/>
                        </w:rPr>
                      </w:pPr>
                    </w:p>
                    <w:p w14:paraId="6936A426" w14:textId="77777777" w:rsidR="00110903" w:rsidRPr="00AC7862" w:rsidRDefault="00110903" w:rsidP="0051019E">
                      <w:pPr>
                        <w:rPr>
                          <w:sz w:val="40"/>
                          <w:szCs w:val="3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02CF07" wp14:editId="75C2C17A">
                <wp:simplePos x="0" y="0"/>
                <wp:positionH relativeFrom="column">
                  <wp:posOffset>-294573</wp:posOffset>
                </wp:positionH>
                <wp:positionV relativeFrom="paragraph">
                  <wp:posOffset>1690370</wp:posOffset>
                </wp:positionV>
                <wp:extent cx="4812030" cy="2270125"/>
                <wp:effectExtent l="0" t="0" r="0" b="0"/>
                <wp:wrapThrough wrapText="bothSides">
                  <wp:wrapPolygon edited="0">
                    <wp:start x="257" y="0"/>
                    <wp:lineTo x="257" y="21389"/>
                    <wp:lineTo x="21292" y="21389"/>
                    <wp:lineTo x="21292" y="0"/>
                    <wp:lineTo x="257" y="0"/>
                  </wp:wrapPolygon>
                </wp:wrapThrough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030" cy="227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0C500" w14:textId="77777777" w:rsidR="00110903" w:rsidRPr="00AC7862" w:rsidRDefault="00110903" w:rsidP="00AC7862">
                            <w:pPr>
                              <w:pStyle w:val="Ttulo"/>
                              <w:rPr>
                                <w:sz w:val="144"/>
                                <w:szCs w:val="144"/>
                                <w:lang w:val="es-GT"/>
                              </w:rPr>
                            </w:pPr>
                            <w:r w:rsidRPr="00AC7862">
                              <w:rPr>
                                <w:sz w:val="144"/>
                                <w:szCs w:val="144"/>
                                <w:lang w:val="es-GT" w:bidi="es-ES"/>
                              </w:rPr>
                              <w:t>Manual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2CF07" id="Cuadro de texto 8" o:spid="_x0000_s1027" type="#_x0000_t202" style="position:absolute;margin-left:-23.2pt;margin-top:133.1pt;width:378.9pt;height:17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" filled="f" stroked="f" strokeweight=".5pt">
                <v:textbox>
                  <w:txbxContent>
                    <w:p w14:paraId="1AC0C500" w14:textId="77777777" w:rsidR="00110903" w:rsidRPr="00AC7862" w:rsidRDefault="00110903" w:rsidP="00AC7862">
                      <w:pPr>
                        <w:pStyle w:val="Ttulo"/>
                        <w:rPr>
                          <w:sz w:val="144"/>
                          <w:szCs w:val="144"/>
                          <w:lang w:val="es-GT"/>
                        </w:rPr>
                      </w:pPr>
                      <w:r w:rsidRPr="00AC7862">
                        <w:rPr>
                          <w:sz w:val="144"/>
                          <w:szCs w:val="144"/>
                          <w:lang w:val="es-GT" w:bidi="es-ES"/>
                        </w:rPr>
                        <w:t>Manual de Usuario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7862">
        <w:rPr>
          <w:noProof/>
        </w:rPr>
        <w:drawing>
          <wp:anchor distT="0" distB="0" distL="114300" distR="114300" simplePos="0" relativeHeight="251662335" behindDoc="1" locked="0" layoutInCell="1" allowOverlap="1" wp14:anchorId="54AFD841" wp14:editId="06FA40BE">
            <wp:simplePos x="0" y="0"/>
            <wp:positionH relativeFrom="page">
              <wp:posOffset>2995448</wp:posOffset>
            </wp:positionH>
            <wp:positionV relativeFrom="paragraph">
              <wp:posOffset>3417504</wp:posOffset>
            </wp:positionV>
            <wp:extent cx="5465445" cy="3025690"/>
            <wp:effectExtent l="0" t="0" r="1905" b="3810"/>
            <wp:wrapNone/>
            <wp:docPr id="10" name="Imagen 10" descr="fondos de pantalla tecnologicos full hd | Fondo de pantalla 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ondos de pantalla tecnologicos full hd | Fondo de pantalla de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71" cy="3026756"/>
                    </a:xfrm>
                    <a:prstGeom prst="parallelogram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862">
        <w:rPr>
          <w:noProof/>
          <w:lang w:bidi="es-ES"/>
        </w:rPr>
        <w:drawing>
          <wp:anchor distT="0" distB="0" distL="114300" distR="114300" simplePos="0" relativeHeight="251665408" behindDoc="1" locked="0" layoutInCell="1" allowOverlap="1" wp14:anchorId="2F74BEBF" wp14:editId="2B6E543F">
            <wp:simplePos x="0" y="0"/>
            <wp:positionH relativeFrom="column">
              <wp:posOffset>1564377</wp:posOffset>
            </wp:positionH>
            <wp:positionV relativeFrom="paragraph">
              <wp:posOffset>2982988</wp:posOffset>
            </wp:positionV>
            <wp:extent cx="2330450" cy="3310890"/>
            <wp:effectExtent l="0" t="247650" r="0" b="251460"/>
            <wp:wrapNone/>
            <wp:docPr id="4" name="Gráfico 4" descr="rectángulo transparente de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748909">
                      <a:off x="0" y="0"/>
                      <a:ext cx="233045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C92">
        <w:rPr>
          <w:noProof/>
          <w:lang w:bidi="es-ES"/>
        </w:rPr>
        <w:drawing>
          <wp:anchor distT="0" distB="0" distL="114300" distR="114300" simplePos="0" relativeHeight="251661312" behindDoc="1" locked="0" layoutInCell="1" allowOverlap="1" wp14:anchorId="7A767252" wp14:editId="7CAA68A9">
            <wp:simplePos x="0" y="0"/>
            <wp:positionH relativeFrom="column">
              <wp:posOffset>3376635</wp:posOffset>
            </wp:positionH>
            <wp:positionV relativeFrom="paragraph">
              <wp:posOffset>1452880</wp:posOffset>
            </wp:positionV>
            <wp:extent cx="2274015" cy="3122528"/>
            <wp:effectExtent l="0" t="0" r="0" b="1905"/>
            <wp:wrapNone/>
            <wp:docPr id="2" name="Gráfico 2" descr="rectángulo transparente de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015" cy="3122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C95">
        <w:rPr>
          <w:lang w:bidi="es-ES"/>
        </w:rPr>
        <w:br w:type="page"/>
      </w:r>
    </w:p>
    <w:sdt>
      <w:sdtPr>
        <w:rPr>
          <w:sz w:val="52"/>
          <w:szCs w:val="32"/>
        </w:rPr>
        <w:id w:val="-17791812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z w:val="28"/>
          <w:szCs w:val="22"/>
        </w:rPr>
      </w:sdtEndPr>
      <w:sdtContent>
        <w:p w14:paraId="6767ADEA" w14:textId="0B3D5530" w:rsidR="003B3BAD" w:rsidRPr="004E1413" w:rsidRDefault="003B3BAD" w:rsidP="004E1413">
          <w:pPr>
            <w:pStyle w:val="TtuloTDC"/>
            <w:framePr w:w="4568" w:h="1214" w:hRule="exact" w:wrap="around" w:hAnchor="page" w:x="996" w:y="872"/>
            <w:jc w:val="left"/>
            <w:rPr>
              <w:sz w:val="52"/>
              <w:szCs w:val="32"/>
            </w:rPr>
          </w:pPr>
          <w:r w:rsidRPr="004E1413">
            <w:rPr>
              <w:sz w:val="52"/>
              <w:szCs w:val="32"/>
            </w:rPr>
            <w:t>Tabla de contenido</w:t>
          </w:r>
        </w:p>
        <w:p w14:paraId="20814AC8" w14:textId="4AB254EB" w:rsidR="00D42B35" w:rsidRPr="00D42B35" w:rsidRDefault="003B3BAD" w:rsidP="00D42B35">
          <w:pPr>
            <w:pStyle w:val="TDC1"/>
            <w:jc w:val="both"/>
            <w:rPr>
              <w:b w:val="0"/>
              <w:noProof/>
              <w:color w:val="002060"/>
              <w:sz w:val="44"/>
              <w:szCs w:val="44"/>
              <w:lang w:val="es-GT" w:eastAsia="es-GT"/>
            </w:rPr>
          </w:pPr>
          <w:r w:rsidRPr="00D42B35">
            <w:rPr>
              <w:color w:val="002060"/>
              <w:sz w:val="52"/>
              <w:szCs w:val="44"/>
            </w:rPr>
            <w:fldChar w:fldCharType="begin"/>
          </w:r>
          <w:r w:rsidRPr="00D42B35">
            <w:rPr>
              <w:color w:val="002060"/>
              <w:sz w:val="52"/>
              <w:szCs w:val="44"/>
            </w:rPr>
            <w:instrText xml:space="preserve"> TOC \o "1-3" \h \z \u </w:instrText>
          </w:r>
          <w:r w:rsidRPr="00D42B35">
            <w:rPr>
              <w:color w:val="002060"/>
              <w:sz w:val="52"/>
              <w:szCs w:val="44"/>
            </w:rPr>
            <w:fldChar w:fldCharType="separate"/>
          </w:r>
          <w:hyperlink w:anchor="_Toc38636696" w:history="1">
            <w:r w:rsidR="00D42B35" w:rsidRPr="00D42B35">
              <w:rPr>
                <w:rStyle w:val="Hipervnculo"/>
                <w:noProof/>
                <w:color w:val="002060"/>
                <w:sz w:val="52"/>
                <w:szCs w:val="44"/>
                <w:lang w:bidi="es-ES"/>
              </w:rPr>
              <w:t>Introducción………………………….</w:t>
            </w:r>
            <w:r w:rsidR="00D42B35" w:rsidRPr="00D42B35">
              <w:rPr>
                <w:noProof/>
                <w:webHidden/>
                <w:color w:val="002060"/>
                <w:sz w:val="52"/>
                <w:szCs w:val="44"/>
              </w:rPr>
              <w:fldChar w:fldCharType="begin"/>
            </w:r>
            <w:r w:rsidR="00D42B35" w:rsidRPr="00D42B35">
              <w:rPr>
                <w:noProof/>
                <w:webHidden/>
                <w:color w:val="002060"/>
                <w:sz w:val="52"/>
                <w:szCs w:val="44"/>
              </w:rPr>
              <w:instrText xml:space="preserve"> PAGEREF _Toc38636696 \h </w:instrText>
            </w:r>
            <w:r w:rsidR="00D42B35" w:rsidRPr="00D42B35">
              <w:rPr>
                <w:noProof/>
                <w:webHidden/>
                <w:color w:val="002060"/>
                <w:sz w:val="52"/>
                <w:szCs w:val="44"/>
              </w:rPr>
            </w:r>
            <w:r w:rsidR="00D42B35" w:rsidRPr="00D42B35">
              <w:rPr>
                <w:noProof/>
                <w:webHidden/>
                <w:color w:val="002060"/>
                <w:sz w:val="52"/>
                <w:szCs w:val="44"/>
              </w:rPr>
              <w:fldChar w:fldCharType="separate"/>
            </w:r>
            <w:r w:rsidR="00D42B35" w:rsidRPr="00D42B35">
              <w:rPr>
                <w:noProof/>
                <w:webHidden/>
                <w:color w:val="002060"/>
                <w:sz w:val="52"/>
                <w:szCs w:val="44"/>
              </w:rPr>
              <w:t>2</w:t>
            </w:r>
            <w:r w:rsidR="00D42B35" w:rsidRPr="00D42B35">
              <w:rPr>
                <w:noProof/>
                <w:webHidden/>
                <w:color w:val="002060"/>
                <w:sz w:val="52"/>
                <w:szCs w:val="44"/>
              </w:rPr>
              <w:fldChar w:fldCharType="end"/>
            </w:r>
          </w:hyperlink>
        </w:p>
        <w:p w14:paraId="1B1E93FB" w14:textId="74929972" w:rsidR="00D42B35" w:rsidRPr="00D42B35" w:rsidRDefault="00D42B35" w:rsidP="00D42B35">
          <w:pPr>
            <w:pStyle w:val="TDC2"/>
            <w:tabs>
              <w:tab w:val="left" w:pos="560"/>
            </w:tabs>
            <w:jc w:val="both"/>
            <w:rPr>
              <w:b w:val="0"/>
              <w:noProof/>
              <w:color w:val="002060"/>
              <w:sz w:val="44"/>
              <w:szCs w:val="44"/>
              <w:lang w:val="es-GT" w:eastAsia="es-GT"/>
            </w:rPr>
          </w:pPr>
          <w:hyperlink w:anchor="_Toc38636697" w:history="1">
            <w:r w:rsidRPr="00D42B35">
              <w:rPr>
                <w:rStyle w:val="Hipervnculo"/>
                <w:noProof/>
                <w:color w:val="002060"/>
                <w:sz w:val="52"/>
                <w:szCs w:val="44"/>
                <w:lang w:val="es-GT"/>
              </w:rPr>
              <w:t>1.</w:t>
            </w:r>
            <w:r w:rsidRPr="00D42B35">
              <w:rPr>
                <w:b w:val="0"/>
                <w:noProof/>
                <w:color w:val="002060"/>
                <w:sz w:val="44"/>
                <w:szCs w:val="44"/>
                <w:lang w:val="es-GT" w:eastAsia="es-GT"/>
              </w:rPr>
              <w:tab/>
            </w:r>
            <w:r w:rsidRPr="00D42B35">
              <w:rPr>
                <w:rStyle w:val="Hipervnculo"/>
                <w:noProof/>
                <w:color w:val="002060"/>
                <w:sz w:val="52"/>
                <w:szCs w:val="44"/>
                <w:lang w:val="es-GT"/>
              </w:rPr>
              <w:t>Objetivos</w:t>
            </w:r>
            <w:r w:rsidRPr="00D42B35">
              <w:rPr>
                <w:noProof/>
                <w:webHidden/>
                <w:color w:val="002060"/>
                <w:sz w:val="52"/>
                <w:szCs w:val="44"/>
              </w:rPr>
              <w:tab/>
              <w:t>…………………………….</w:t>
            </w:r>
            <w:r w:rsidRPr="00D42B35">
              <w:rPr>
                <w:noProof/>
                <w:webHidden/>
                <w:color w:val="002060"/>
                <w:sz w:val="52"/>
                <w:szCs w:val="44"/>
              </w:rPr>
              <w:fldChar w:fldCharType="begin"/>
            </w:r>
            <w:r w:rsidRPr="00D42B35">
              <w:rPr>
                <w:noProof/>
                <w:webHidden/>
                <w:color w:val="002060"/>
                <w:sz w:val="52"/>
                <w:szCs w:val="44"/>
              </w:rPr>
              <w:instrText xml:space="preserve"> PAGEREF _Toc38636697 \h </w:instrText>
            </w:r>
            <w:r w:rsidRPr="00D42B35">
              <w:rPr>
                <w:noProof/>
                <w:webHidden/>
                <w:color w:val="002060"/>
                <w:sz w:val="52"/>
                <w:szCs w:val="44"/>
              </w:rPr>
            </w:r>
            <w:r w:rsidRPr="00D42B35">
              <w:rPr>
                <w:noProof/>
                <w:webHidden/>
                <w:color w:val="002060"/>
                <w:sz w:val="52"/>
                <w:szCs w:val="44"/>
              </w:rPr>
              <w:fldChar w:fldCharType="separate"/>
            </w:r>
            <w:r w:rsidRPr="00D42B35">
              <w:rPr>
                <w:noProof/>
                <w:webHidden/>
                <w:color w:val="002060"/>
                <w:sz w:val="52"/>
                <w:szCs w:val="44"/>
              </w:rPr>
              <w:t>2</w:t>
            </w:r>
            <w:r w:rsidRPr="00D42B35">
              <w:rPr>
                <w:noProof/>
                <w:webHidden/>
                <w:color w:val="002060"/>
                <w:sz w:val="52"/>
                <w:szCs w:val="44"/>
              </w:rPr>
              <w:fldChar w:fldCharType="end"/>
            </w:r>
          </w:hyperlink>
        </w:p>
        <w:p w14:paraId="7F1FC16F" w14:textId="37658799" w:rsidR="00D42B35" w:rsidRPr="00D42B35" w:rsidRDefault="00D42B35" w:rsidP="00D42B35">
          <w:pPr>
            <w:pStyle w:val="TDC2"/>
            <w:tabs>
              <w:tab w:val="left" w:pos="560"/>
            </w:tabs>
            <w:jc w:val="both"/>
            <w:rPr>
              <w:b w:val="0"/>
              <w:noProof/>
              <w:color w:val="002060"/>
              <w:sz w:val="44"/>
              <w:szCs w:val="44"/>
              <w:lang w:val="es-GT" w:eastAsia="es-GT"/>
            </w:rPr>
          </w:pPr>
          <w:hyperlink w:anchor="_Toc38636698" w:history="1">
            <w:r w:rsidRPr="00D42B35">
              <w:rPr>
                <w:rStyle w:val="Hipervnculo"/>
                <w:noProof/>
                <w:color w:val="002060"/>
                <w:sz w:val="52"/>
                <w:szCs w:val="44"/>
                <w:lang w:val="es-GT"/>
              </w:rPr>
              <w:t>2.</w:t>
            </w:r>
            <w:r w:rsidRPr="00D42B35">
              <w:rPr>
                <w:b w:val="0"/>
                <w:noProof/>
                <w:color w:val="002060"/>
                <w:sz w:val="44"/>
                <w:szCs w:val="44"/>
                <w:lang w:val="es-GT" w:eastAsia="es-GT"/>
              </w:rPr>
              <w:tab/>
            </w:r>
            <w:r w:rsidRPr="00D42B35">
              <w:rPr>
                <w:rStyle w:val="Hipervnculo"/>
                <w:noProof/>
                <w:color w:val="002060"/>
                <w:sz w:val="52"/>
                <w:szCs w:val="44"/>
                <w:lang w:val="es-GT"/>
              </w:rPr>
              <w:t>Requerimientos</w:t>
            </w:r>
            <w:r w:rsidRPr="00D42B35">
              <w:rPr>
                <w:noProof/>
                <w:webHidden/>
                <w:color w:val="002060"/>
                <w:sz w:val="52"/>
                <w:szCs w:val="44"/>
              </w:rPr>
              <w:tab/>
              <w:t>…………………..</w:t>
            </w:r>
            <w:r w:rsidRPr="00D42B35">
              <w:rPr>
                <w:noProof/>
                <w:webHidden/>
                <w:color w:val="002060"/>
                <w:sz w:val="52"/>
                <w:szCs w:val="44"/>
              </w:rPr>
              <w:fldChar w:fldCharType="begin"/>
            </w:r>
            <w:r w:rsidRPr="00D42B35">
              <w:rPr>
                <w:noProof/>
                <w:webHidden/>
                <w:color w:val="002060"/>
                <w:sz w:val="52"/>
                <w:szCs w:val="44"/>
              </w:rPr>
              <w:instrText xml:space="preserve"> PAGEREF _Toc38636698 \h </w:instrText>
            </w:r>
            <w:r w:rsidRPr="00D42B35">
              <w:rPr>
                <w:noProof/>
                <w:webHidden/>
                <w:color w:val="002060"/>
                <w:sz w:val="52"/>
                <w:szCs w:val="44"/>
              </w:rPr>
            </w:r>
            <w:r w:rsidRPr="00D42B35">
              <w:rPr>
                <w:noProof/>
                <w:webHidden/>
                <w:color w:val="002060"/>
                <w:sz w:val="52"/>
                <w:szCs w:val="44"/>
              </w:rPr>
              <w:fldChar w:fldCharType="separate"/>
            </w:r>
            <w:r w:rsidRPr="00D42B35">
              <w:rPr>
                <w:noProof/>
                <w:webHidden/>
                <w:color w:val="002060"/>
                <w:sz w:val="52"/>
                <w:szCs w:val="44"/>
              </w:rPr>
              <w:t>2</w:t>
            </w:r>
            <w:r w:rsidRPr="00D42B35">
              <w:rPr>
                <w:noProof/>
                <w:webHidden/>
                <w:color w:val="002060"/>
                <w:sz w:val="52"/>
                <w:szCs w:val="44"/>
              </w:rPr>
              <w:fldChar w:fldCharType="end"/>
            </w:r>
          </w:hyperlink>
        </w:p>
        <w:p w14:paraId="004CBF32" w14:textId="1781B363" w:rsidR="00D42B35" w:rsidRPr="00D42B35" w:rsidRDefault="00D42B35" w:rsidP="00D42B35">
          <w:pPr>
            <w:pStyle w:val="TDC1"/>
            <w:jc w:val="both"/>
            <w:rPr>
              <w:b w:val="0"/>
              <w:noProof/>
              <w:color w:val="002060"/>
              <w:sz w:val="44"/>
              <w:szCs w:val="44"/>
              <w:lang w:val="es-GT" w:eastAsia="es-GT"/>
            </w:rPr>
          </w:pPr>
          <w:hyperlink w:anchor="_Toc38636699" w:history="1">
            <w:r w:rsidRPr="00D42B35">
              <w:rPr>
                <w:rStyle w:val="Hipervnculo"/>
                <w:noProof/>
                <w:color w:val="002060"/>
                <w:sz w:val="52"/>
                <w:szCs w:val="44"/>
                <w:lang w:bidi="es-ES"/>
              </w:rPr>
              <w:t>Uso del Programa</w:t>
            </w:r>
            <w:r w:rsidRPr="00D42B35">
              <w:rPr>
                <w:noProof/>
                <w:webHidden/>
                <w:color w:val="002060"/>
                <w:sz w:val="52"/>
                <w:szCs w:val="44"/>
              </w:rPr>
              <w:tab/>
              <w:t>……………………</w:t>
            </w:r>
            <w:r w:rsidRPr="00D42B35">
              <w:rPr>
                <w:noProof/>
                <w:webHidden/>
                <w:color w:val="002060"/>
                <w:sz w:val="52"/>
                <w:szCs w:val="44"/>
              </w:rPr>
              <w:fldChar w:fldCharType="begin"/>
            </w:r>
            <w:r w:rsidRPr="00D42B35">
              <w:rPr>
                <w:noProof/>
                <w:webHidden/>
                <w:color w:val="002060"/>
                <w:sz w:val="52"/>
                <w:szCs w:val="44"/>
              </w:rPr>
              <w:instrText xml:space="preserve"> PAGEREF _Toc38636699 \h </w:instrText>
            </w:r>
            <w:r w:rsidRPr="00D42B35">
              <w:rPr>
                <w:noProof/>
                <w:webHidden/>
                <w:color w:val="002060"/>
                <w:sz w:val="52"/>
                <w:szCs w:val="44"/>
              </w:rPr>
            </w:r>
            <w:r w:rsidRPr="00D42B35">
              <w:rPr>
                <w:noProof/>
                <w:webHidden/>
                <w:color w:val="002060"/>
                <w:sz w:val="52"/>
                <w:szCs w:val="44"/>
              </w:rPr>
              <w:fldChar w:fldCharType="separate"/>
            </w:r>
            <w:r w:rsidRPr="00D42B35">
              <w:rPr>
                <w:noProof/>
                <w:webHidden/>
                <w:color w:val="002060"/>
                <w:sz w:val="52"/>
                <w:szCs w:val="44"/>
              </w:rPr>
              <w:t>3</w:t>
            </w:r>
            <w:r w:rsidRPr="00D42B35">
              <w:rPr>
                <w:noProof/>
                <w:webHidden/>
                <w:color w:val="002060"/>
                <w:sz w:val="52"/>
                <w:szCs w:val="44"/>
              </w:rPr>
              <w:fldChar w:fldCharType="end"/>
            </w:r>
          </w:hyperlink>
        </w:p>
        <w:p w14:paraId="1B4F8069" w14:textId="0C188261" w:rsidR="00D42B35" w:rsidRPr="00D42B35" w:rsidRDefault="00D42B35" w:rsidP="00D42B35">
          <w:pPr>
            <w:pStyle w:val="TDC2"/>
            <w:tabs>
              <w:tab w:val="left" w:pos="560"/>
            </w:tabs>
            <w:jc w:val="both"/>
            <w:rPr>
              <w:b w:val="0"/>
              <w:noProof/>
              <w:color w:val="002060"/>
              <w:sz w:val="44"/>
              <w:szCs w:val="44"/>
              <w:lang w:val="es-GT" w:eastAsia="es-GT"/>
            </w:rPr>
          </w:pPr>
          <w:hyperlink w:anchor="_Toc38636700" w:history="1">
            <w:r w:rsidRPr="00D42B35">
              <w:rPr>
                <w:rStyle w:val="Hipervnculo"/>
                <w:noProof/>
                <w:color w:val="002060"/>
                <w:sz w:val="52"/>
                <w:szCs w:val="44"/>
              </w:rPr>
              <w:t>1.</w:t>
            </w:r>
            <w:r w:rsidRPr="00D42B35">
              <w:rPr>
                <w:b w:val="0"/>
                <w:noProof/>
                <w:color w:val="002060"/>
                <w:sz w:val="44"/>
                <w:szCs w:val="44"/>
                <w:lang w:val="es-GT" w:eastAsia="es-GT"/>
              </w:rPr>
              <w:tab/>
            </w:r>
            <w:r w:rsidRPr="00D42B35">
              <w:rPr>
                <w:rStyle w:val="Hipervnculo"/>
                <w:noProof/>
                <w:color w:val="002060"/>
                <w:sz w:val="52"/>
                <w:szCs w:val="44"/>
                <w:lang w:bidi="es-ES"/>
              </w:rPr>
              <w:t>Captura de Variables</w:t>
            </w:r>
            <w:r w:rsidRPr="00D42B35">
              <w:rPr>
                <w:noProof/>
                <w:webHidden/>
                <w:color w:val="002060"/>
                <w:sz w:val="52"/>
                <w:szCs w:val="44"/>
              </w:rPr>
              <w:t>…………….</w:t>
            </w:r>
            <w:r w:rsidRPr="00D42B35">
              <w:rPr>
                <w:noProof/>
                <w:webHidden/>
                <w:color w:val="002060"/>
                <w:sz w:val="52"/>
                <w:szCs w:val="44"/>
              </w:rPr>
              <w:fldChar w:fldCharType="begin"/>
            </w:r>
            <w:r w:rsidRPr="00D42B35">
              <w:rPr>
                <w:noProof/>
                <w:webHidden/>
                <w:color w:val="002060"/>
                <w:sz w:val="52"/>
                <w:szCs w:val="44"/>
              </w:rPr>
              <w:instrText xml:space="preserve"> PAGEREF _Toc38636700 \h </w:instrText>
            </w:r>
            <w:r w:rsidRPr="00D42B35">
              <w:rPr>
                <w:noProof/>
                <w:webHidden/>
                <w:color w:val="002060"/>
                <w:sz w:val="52"/>
                <w:szCs w:val="44"/>
              </w:rPr>
            </w:r>
            <w:r w:rsidRPr="00D42B35">
              <w:rPr>
                <w:noProof/>
                <w:webHidden/>
                <w:color w:val="002060"/>
                <w:sz w:val="52"/>
                <w:szCs w:val="44"/>
              </w:rPr>
              <w:fldChar w:fldCharType="separate"/>
            </w:r>
            <w:r w:rsidRPr="00D42B35">
              <w:rPr>
                <w:noProof/>
                <w:webHidden/>
                <w:color w:val="002060"/>
                <w:sz w:val="52"/>
                <w:szCs w:val="44"/>
              </w:rPr>
              <w:t>4</w:t>
            </w:r>
            <w:r w:rsidRPr="00D42B35">
              <w:rPr>
                <w:noProof/>
                <w:webHidden/>
                <w:color w:val="002060"/>
                <w:sz w:val="52"/>
                <w:szCs w:val="44"/>
              </w:rPr>
              <w:fldChar w:fldCharType="end"/>
            </w:r>
          </w:hyperlink>
        </w:p>
        <w:p w14:paraId="5425B58C" w14:textId="02F5BE1C" w:rsidR="00D42B35" w:rsidRPr="00D42B35" w:rsidRDefault="00D42B35" w:rsidP="00D42B35">
          <w:pPr>
            <w:pStyle w:val="TDC2"/>
            <w:jc w:val="both"/>
            <w:rPr>
              <w:b w:val="0"/>
              <w:noProof/>
              <w:color w:val="002060"/>
              <w:sz w:val="44"/>
              <w:szCs w:val="44"/>
              <w:lang w:val="es-GT" w:eastAsia="es-GT"/>
            </w:rPr>
          </w:pPr>
          <w:hyperlink w:anchor="_Toc38636702" w:history="1">
            <w:r w:rsidRPr="00D42B35">
              <w:rPr>
                <w:rStyle w:val="Hipervnculo"/>
                <w:noProof/>
                <w:color w:val="002060"/>
                <w:sz w:val="52"/>
                <w:szCs w:val="44"/>
                <w:lang w:val="es-GT"/>
              </w:rPr>
              <w:t>2.Acción:</w:t>
            </w:r>
            <w:r w:rsidRPr="00D42B35">
              <w:rPr>
                <w:noProof/>
                <w:webHidden/>
                <w:color w:val="002060"/>
                <w:sz w:val="52"/>
                <w:szCs w:val="44"/>
              </w:rPr>
              <w:tab/>
              <w:t>……………………………….</w:t>
            </w:r>
            <w:r w:rsidRPr="00D42B35">
              <w:rPr>
                <w:noProof/>
                <w:webHidden/>
                <w:color w:val="002060"/>
                <w:sz w:val="52"/>
                <w:szCs w:val="44"/>
              </w:rPr>
              <w:fldChar w:fldCharType="begin"/>
            </w:r>
            <w:r w:rsidRPr="00D42B35">
              <w:rPr>
                <w:noProof/>
                <w:webHidden/>
                <w:color w:val="002060"/>
                <w:sz w:val="52"/>
                <w:szCs w:val="44"/>
              </w:rPr>
              <w:instrText xml:space="preserve"> PAGEREF _Toc38636702 \h </w:instrText>
            </w:r>
            <w:r w:rsidRPr="00D42B35">
              <w:rPr>
                <w:noProof/>
                <w:webHidden/>
                <w:color w:val="002060"/>
                <w:sz w:val="52"/>
                <w:szCs w:val="44"/>
              </w:rPr>
            </w:r>
            <w:r w:rsidRPr="00D42B35">
              <w:rPr>
                <w:noProof/>
                <w:webHidden/>
                <w:color w:val="002060"/>
                <w:sz w:val="52"/>
                <w:szCs w:val="44"/>
              </w:rPr>
              <w:fldChar w:fldCharType="separate"/>
            </w:r>
            <w:r w:rsidRPr="00D42B35">
              <w:rPr>
                <w:noProof/>
                <w:webHidden/>
                <w:color w:val="002060"/>
                <w:sz w:val="52"/>
                <w:szCs w:val="44"/>
              </w:rPr>
              <w:t>4</w:t>
            </w:r>
            <w:r w:rsidRPr="00D42B35">
              <w:rPr>
                <w:noProof/>
                <w:webHidden/>
                <w:color w:val="002060"/>
                <w:sz w:val="52"/>
                <w:szCs w:val="44"/>
              </w:rPr>
              <w:fldChar w:fldCharType="end"/>
            </w:r>
          </w:hyperlink>
        </w:p>
        <w:p w14:paraId="61164546" w14:textId="2BBB782B" w:rsidR="00D42B35" w:rsidRPr="00D42B35" w:rsidRDefault="003B3BAD" w:rsidP="00D42B35">
          <w:pPr>
            <w:pStyle w:val="TDC2"/>
            <w:jc w:val="both"/>
            <w:rPr>
              <w:b w:val="0"/>
              <w:noProof/>
              <w:color w:val="002060"/>
              <w:sz w:val="44"/>
              <w:szCs w:val="44"/>
              <w:lang w:val="es-GT" w:eastAsia="es-GT"/>
            </w:rPr>
          </w:pPr>
          <w:r w:rsidRPr="00D42B35">
            <w:rPr>
              <w:bCs/>
              <w:color w:val="002060"/>
              <w:sz w:val="52"/>
              <w:szCs w:val="44"/>
            </w:rPr>
            <w:fldChar w:fldCharType="end"/>
          </w:r>
          <w:hyperlink w:anchor="_Toc38636701" w:history="1">
            <w:r w:rsidR="00D42B35" w:rsidRPr="00D42B35">
              <w:rPr>
                <w:rStyle w:val="Hipervnculo"/>
                <w:noProof/>
                <w:color w:val="002060"/>
                <w:sz w:val="52"/>
                <w:szCs w:val="44"/>
                <w:u w:val="none"/>
              </w:rPr>
              <w:t>3.  Mostrar Resultad</w:t>
            </w:r>
            <w:r w:rsidR="00D42B35" w:rsidRPr="00D42B35">
              <w:rPr>
                <w:rStyle w:val="Hipervnculo"/>
                <w:noProof/>
                <w:color w:val="002060"/>
                <w:sz w:val="52"/>
                <w:szCs w:val="44"/>
                <w:u w:val="none"/>
              </w:rPr>
              <w:t>o………………</w:t>
            </w:r>
            <w:r w:rsidR="00D42B35" w:rsidRPr="00D42B35">
              <w:rPr>
                <w:noProof/>
                <w:webHidden/>
                <w:color w:val="002060"/>
                <w:sz w:val="52"/>
                <w:szCs w:val="44"/>
              </w:rPr>
              <w:fldChar w:fldCharType="begin"/>
            </w:r>
            <w:r w:rsidR="00D42B35" w:rsidRPr="00D42B35">
              <w:rPr>
                <w:noProof/>
                <w:webHidden/>
                <w:color w:val="002060"/>
                <w:sz w:val="52"/>
                <w:szCs w:val="44"/>
              </w:rPr>
              <w:instrText xml:space="preserve"> PAGEREF _Toc38636701 \h </w:instrText>
            </w:r>
            <w:r w:rsidR="00D42B35" w:rsidRPr="00D42B35">
              <w:rPr>
                <w:noProof/>
                <w:webHidden/>
                <w:color w:val="002060"/>
                <w:sz w:val="52"/>
                <w:szCs w:val="44"/>
              </w:rPr>
            </w:r>
            <w:r w:rsidR="00D42B35" w:rsidRPr="00D42B35">
              <w:rPr>
                <w:noProof/>
                <w:webHidden/>
                <w:color w:val="002060"/>
                <w:sz w:val="52"/>
                <w:szCs w:val="44"/>
              </w:rPr>
              <w:fldChar w:fldCharType="separate"/>
            </w:r>
            <w:r w:rsidR="00D42B35" w:rsidRPr="00D42B35">
              <w:rPr>
                <w:noProof/>
                <w:webHidden/>
                <w:color w:val="002060"/>
                <w:sz w:val="52"/>
                <w:szCs w:val="44"/>
              </w:rPr>
              <w:t>4</w:t>
            </w:r>
            <w:r w:rsidR="00D42B35" w:rsidRPr="00D42B35">
              <w:rPr>
                <w:noProof/>
                <w:webHidden/>
                <w:color w:val="002060"/>
                <w:sz w:val="52"/>
                <w:szCs w:val="44"/>
              </w:rPr>
              <w:fldChar w:fldCharType="end"/>
            </w:r>
          </w:hyperlink>
        </w:p>
        <w:p w14:paraId="0F87E412" w14:textId="2E6C8066" w:rsidR="003B3BAD" w:rsidRDefault="003B3BAD"/>
      </w:sdtContent>
    </w:sdt>
    <w:p w14:paraId="3777BC57" w14:textId="77777777" w:rsidR="00D42B35" w:rsidRDefault="00D42B35">
      <w:pPr>
        <w:spacing w:after="200"/>
        <w:rPr>
          <w:lang w:bidi="es-ES"/>
        </w:rPr>
      </w:pPr>
    </w:p>
    <w:p w14:paraId="52D7ECB7" w14:textId="73B9BC3F" w:rsidR="004F2231" w:rsidRDefault="004F2231">
      <w:pPr>
        <w:spacing w:after="200"/>
        <w:rPr>
          <w:bCs/>
        </w:rPr>
      </w:pPr>
      <w:r>
        <w:rPr>
          <w:lang w:bidi="es-ES"/>
        </w:rPr>
        <w:br w:type="page"/>
      </w:r>
    </w:p>
    <w:tbl>
      <w:tblPr>
        <w:tblpPr w:leftFromText="180" w:rightFromText="180" w:vertAnchor="page" w:horzAnchor="margin" w:tblpY="877"/>
        <w:tblW w:w="0" w:type="auto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ook w:val="0000" w:firstRow="0" w:lastRow="0" w:firstColumn="0" w:lastColumn="0" w:noHBand="0" w:noVBand="0"/>
      </w:tblPr>
      <w:tblGrid>
        <w:gridCol w:w="4925"/>
      </w:tblGrid>
      <w:tr w:rsidR="004F2231" w14:paraId="7FB7095B" w14:textId="77777777" w:rsidTr="004F2231">
        <w:trPr>
          <w:trHeight w:val="1375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11BDF" w14:textId="6D4C976F" w:rsidR="004F2231" w:rsidRDefault="00E7232E" w:rsidP="004F2231">
            <w:pPr>
              <w:pStyle w:val="Ttulo1"/>
              <w:framePr w:hSpace="0" w:wrap="auto" w:vAnchor="margin" w:hAnchor="text" w:yAlign="inline"/>
              <w:jc w:val="left"/>
            </w:pPr>
            <w:bookmarkStart w:id="0" w:name="_Toc38636696"/>
            <w:r>
              <w:rPr>
                <w:lang w:bidi="es-ES"/>
              </w:rPr>
              <w:lastRenderedPageBreak/>
              <w:t>Introducción</w:t>
            </w:r>
            <w:bookmarkEnd w:id="0"/>
            <w:r>
              <w:rPr>
                <w:lang w:bidi="es-ES"/>
              </w:rPr>
              <w:t xml:space="preserve"> </w:t>
            </w:r>
          </w:p>
        </w:tc>
      </w:tr>
    </w:tbl>
    <w:p w14:paraId="071ACEBF" w14:textId="4F6B7C5E" w:rsidR="001F0AF0" w:rsidRDefault="00E500A1">
      <w:r w:rsidRPr="00E7232E">
        <w:rPr>
          <w:b w:val="0"/>
          <w:noProof/>
        </w:rPr>
        <mc:AlternateContent>
          <mc:Choice Requires="wps">
            <w:drawing>
              <wp:anchor distT="91440" distB="91440" distL="114300" distR="114300" simplePos="0" relativeHeight="251669504" behindDoc="0" locked="0" layoutInCell="1" allowOverlap="1" wp14:anchorId="6E928BA1" wp14:editId="698F098C">
                <wp:simplePos x="0" y="0"/>
                <wp:positionH relativeFrom="margin">
                  <wp:align>right</wp:align>
                </wp:positionH>
                <wp:positionV relativeFrom="paragraph">
                  <wp:posOffset>322580</wp:posOffset>
                </wp:positionV>
                <wp:extent cx="5895975" cy="1481455"/>
                <wp:effectExtent l="0" t="0" r="0" b="4445"/>
                <wp:wrapTopAndBottom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48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A5554" w14:textId="3E637AFA" w:rsidR="00110903" w:rsidRPr="00B12D61" w:rsidRDefault="00110903" w:rsidP="00B12D61">
                            <w:pPr>
                              <w:jc w:val="both"/>
                              <w:rPr>
                                <w:sz w:val="32"/>
                                <w:szCs w:val="24"/>
                                <w:lang w:val="es-GT"/>
                              </w:rPr>
                            </w:pPr>
                            <w:r w:rsidRPr="00B12D61">
                              <w:rPr>
                                <w:sz w:val="32"/>
                                <w:szCs w:val="24"/>
                                <w:lang w:val="es-GT"/>
                              </w:rPr>
                              <w:t>El desarrollo de este programa surge por la necesidad de la solución del problema en el que se nos solicita la captura de dos variables en un sitio web y que este sea capaz de devolver al usuario la respuesta correspondiente a la suma de los dos valores.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28BA1" id="Cuadro de texto 2" o:spid="_x0000_s1028" type="#_x0000_t202" style="position:absolute;margin-left:413.05pt;margin-top:25.4pt;width:464.25pt;height:116.65pt;z-index:251669504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" filled="f" stroked="f">
                <v:textbox>
                  <w:txbxContent>
                    <w:p w14:paraId="316A5554" w14:textId="3E637AFA" w:rsidR="00110903" w:rsidRPr="00B12D61" w:rsidRDefault="00110903" w:rsidP="00B12D61">
                      <w:pPr>
                        <w:jc w:val="both"/>
                        <w:rPr>
                          <w:sz w:val="32"/>
                          <w:szCs w:val="24"/>
                          <w:lang w:val="es-GT"/>
                        </w:rPr>
                      </w:pPr>
                      <w:r w:rsidRPr="00B12D61">
                        <w:rPr>
                          <w:sz w:val="32"/>
                          <w:szCs w:val="24"/>
                          <w:lang w:val="es-GT"/>
                        </w:rPr>
                        <w:t>El desarrollo de este programa surge por la necesidad de la solución del problema en el que se nos solicita la captura de dos variables en un sitio web y que este sea capaz de devolver al usuario la respuesta correspondiente a la suma de los dos valores.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12D61" w:rsidRPr="00E7232E">
        <w:rPr>
          <w:b w:val="0"/>
          <w:noProof/>
        </w:rPr>
        <mc:AlternateContent>
          <mc:Choice Requires="wps">
            <w:drawing>
              <wp:anchor distT="91440" distB="91440" distL="114300" distR="114300" simplePos="0" relativeHeight="251667456" behindDoc="0" locked="0" layoutInCell="1" allowOverlap="1" wp14:anchorId="54397D98" wp14:editId="6EAA9F1F">
                <wp:simplePos x="0" y="0"/>
                <wp:positionH relativeFrom="page">
                  <wp:posOffset>1024255</wp:posOffset>
                </wp:positionH>
                <wp:positionV relativeFrom="paragraph">
                  <wp:posOffset>1922145</wp:posOffset>
                </wp:positionV>
                <wp:extent cx="5612130" cy="3641725"/>
                <wp:effectExtent l="0" t="0" r="0" b="0"/>
                <wp:wrapTopAndBottom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2130" cy="3641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EA084" w14:textId="7F97ECED" w:rsidR="00110903" w:rsidRDefault="00110903" w:rsidP="00B12D61">
                            <w:pPr>
                              <w:pStyle w:val="Ttulo2"/>
                              <w:numPr>
                                <w:ilvl w:val="0"/>
                                <w:numId w:val="22"/>
                              </w:numPr>
                              <w:ind w:left="284" w:hanging="426"/>
                              <w:rPr>
                                <w:lang w:val="es-GT"/>
                              </w:rPr>
                            </w:pPr>
                            <w:bookmarkStart w:id="1" w:name="_Toc38636697"/>
                            <w:r w:rsidRPr="00B12D61">
                              <w:rPr>
                                <w:lang w:val="es-GT"/>
                              </w:rPr>
                              <w:t>Objetivos</w:t>
                            </w:r>
                            <w:bookmarkEnd w:id="1"/>
                            <w:r w:rsidRPr="00B12D61">
                              <w:rPr>
                                <w:lang w:val="es-GT"/>
                              </w:rPr>
                              <w:t xml:space="preserve"> </w:t>
                            </w:r>
                          </w:p>
                          <w:p w14:paraId="0269483F" w14:textId="0E5D42B5" w:rsidR="00110903" w:rsidRPr="00B12D61" w:rsidRDefault="00110903" w:rsidP="00B12D61">
                            <w:pPr>
                              <w:rPr>
                                <w:rFonts w:ascii="Arial" w:hAnsi="Arial" w:cs="Arial"/>
                                <w:lang w:val="es-G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24"/>
                                <w:lang w:val="es-GT"/>
                              </w:rPr>
                              <w:t>Desarrollar un programa web con la capacidad de sumar 2 valores y muestre el resultado de la suma entre ellos.</w:t>
                            </w:r>
                          </w:p>
                          <w:p w14:paraId="75347B95" w14:textId="77777777" w:rsidR="00110903" w:rsidRPr="00B12D61" w:rsidRDefault="00110903" w:rsidP="00B12D61">
                            <w:pPr>
                              <w:ind w:left="284" w:hanging="426"/>
                              <w:rPr>
                                <w:lang w:val="es-GT"/>
                              </w:rPr>
                            </w:pPr>
                          </w:p>
                          <w:p w14:paraId="1BFAA5B2" w14:textId="06E03E26" w:rsidR="00110903" w:rsidRDefault="00110903" w:rsidP="00B12D61">
                            <w:pPr>
                              <w:pStyle w:val="Ttulo2"/>
                              <w:numPr>
                                <w:ilvl w:val="0"/>
                                <w:numId w:val="22"/>
                              </w:numPr>
                              <w:ind w:left="284" w:hanging="426"/>
                              <w:rPr>
                                <w:lang w:val="es-GT"/>
                              </w:rPr>
                            </w:pPr>
                            <w:bookmarkStart w:id="2" w:name="_Toc38636698"/>
                            <w:r w:rsidRPr="00B12D61">
                              <w:rPr>
                                <w:lang w:val="es-GT"/>
                              </w:rPr>
                              <w:t>Requerimientos</w:t>
                            </w:r>
                            <w:bookmarkEnd w:id="2"/>
                            <w:r w:rsidRPr="00B12D61">
                              <w:rPr>
                                <w:lang w:val="es-GT"/>
                              </w:rPr>
                              <w:t xml:space="preserve"> </w:t>
                            </w:r>
                          </w:p>
                          <w:p w14:paraId="63BCE62F" w14:textId="220992C8" w:rsidR="00110903" w:rsidRPr="00B12D61" w:rsidRDefault="00110903" w:rsidP="00B12D61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sz w:val="32"/>
                                <w:szCs w:val="24"/>
                                <w:lang w:val="es-GT"/>
                              </w:rPr>
                            </w:pPr>
                            <w:r w:rsidRPr="00B12D61">
                              <w:rPr>
                                <w:sz w:val="32"/>
                                <w:szCs w:val="24"/>
                                <w:lang w:val="es-GT"/>
                              </w:rPr>
                              <w:t>Un dispositivo del cual se pueda acceder al programa en la web</w:t>
                            </w:r>
                            <w:r>
                              <w:rPr>
                                <w:sz w:val="32"/>
                                <w:szCs w:val="24"/>
                                <w:lang w:val="es-GT"/>
                              </w:rPr>
                              <w:t>.</w:t>
                            </w:r>
                          </w:p>
                          <w:p w14:paraId="745B5C2B" w14:textId="0117AD9E" w:rsidR="00110903" w:rsidRDefault="00110903" w:rsidP="00B12D61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sz w:val="32"/>
                                <w:szCs w:val="24"/>
                                <w:lang w:val="es-GT"/>
                              </w:rPr>
                            </w:pPr>
                            <w:r>
                              <w:rPr>
                                <w:sz w:val="32"/>
                                <w:szCs w:val="24"/>
                                <w:lang w:val="es-GT"/>
                              </w:rPr>
                              <w:t>Conexión a internet</w:t>
                            </w:r>
                          </w:p>
                          <w:p w14:paraId="046C43EB" w14:textId="17D500F6" w:rsidR="00110903" w:rsidRPr="00B12D61" w:rsidRDefault="00110903" w:rsidP="00B12D61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sz w:val="32"/>
                                <w:szCs w:val="24"/>
                                <w:lang w:val="es-GT"/>
                              </w:rPr>
                            </w:pPr>
                            <w:r>
                              <w:rPr>
                                <w:sz w:val="32"/>
                                <w:szCs w:val="24"/>
                                <w:lang w:val="es-GT"/>
                              </w:rPr>
                              <w:t>Conocimiento de los dos valores que se deseen sumar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97D98" id="_x0000_s1029" type="#_x0000_t202" style="position:absolute;margin-left:80.65pt;margin-top:151.35pt;width:441.9pt;height:286.75pt;z-index:25166745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" filled="f" stroked="f">
                <v:textbox>
                  <w:txbxContent>
                    <w:p w14:paraId="23CEA084" w14:textId="7F97ECED" w:rsidR="00110903" w:rsidRDefault="00110903" w:rsidP="00B12D61">
                      <w:pPr>
                        <w:pStyle w:val="Ttulo2"/>
                        <w:numPr>
                          <w:ilvl w:val="0"/>
                          <w:numId w:val="22"/>
                        </w:numPr>
                        <w:ind w:left="284" w:hanging="426"/>
                        <w:rPr>
                          <w:lang w:val="es-GT"/>
                        </w:rPr>
                      </w:pPr>
                      <w:bookmarkStart w:id="3" w:name="_Toc38636697"/>
                      <w:r w:rsidRPr="00B12D61">
                        <w:rPr>
                          <w:lang w:val="es-GT"/>
                        </w:rPr>
                        <w:t>Objetivos</w:t>
                      </w:r>
                      <w:bookmarkEnd w:id="3"/>
                      <w:r w:rsidRPr="00B12D61">
                        <w:rPr>
                          <w:lang w:val="es-GT"/>
                        </w:rPr>
                        <w:t xml:space="preserve"> </w:t>
                      </w:r>
                    </w:p>
                    <w:p w14:paraId="0269483F" w14:textId="0E5D42B5" w:rsidR="00110903" w:rsidRPr="00B12D61" w:rsidRDefault="00110903" w:rsidP="00B12D61">
                      <w:pPr>
                        <w:rPr>
                          <w:rFonts w:ascii="Arial" w:hAnsi="Arial" w:cs="Arial"/>
                          <w:lang w:val="es-GT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24"/>
                          <w:lang w:val="es-GT"/>
                        </w:rPr>
                        <w:t>Desarrollar un programa web con la capacidad de sumar 2 valores y muestre el resultado de la suma entre ellos.</w:t>
                      </w:r>
                    </w:p>
                    <w:p w14:paraId="75347B95" w14:textId="77777777" w:rsidR="00110903" w:rsidRPr="00B12D61" w:rsidRDefault="00110903" w:rsidP="00B12D61">
                      <w:pPr>
                        <w:ind w:left="284" w:hanging="426"/>
                        <w:rPr>
                          <w:lang w:val="es-GT"/>
                        </w:rPr>
                      </w:pPr>
                    </w:p>
                    <w:p w14:paraId="1BFAA5B2" w14:textId="06E03E26" w:rsidR="00110903" w:rsidRDefault="00110903" w:rsidP="00B12D61">
                      <w:pPr>
                        <w:pStyle w:val="Ttulo2"/>
                        <w:numPr>
                          <w:ilvl w:val="0"/>
                          <w:numId w:val="22"/>
                        </w:numPr>
                        <w:ind w:left="284" w:hanging="426"/>
                        <w:rPr>
                          <w:lang w:val="es-GT"/>
                        </w:rPr>
                      </w:pPr>
                      <w:bookmarkStart w:id="4" w:name="_Toc38636698"/>
                      <w:r w:rsidRPr="00B12D61">
                        <w:rPr>
                          <w:lang w:val="es-GT"/>
                        </w:rPr>
                        <w:t>Requerimientos</w:t>
                      </w:r>
                      <w:bookmarkEnd w:id="4"/>
                      <w:r w:rsidRPr="00B12D61">
                        <w:rPr>
                          <w:lang w:val="es-GT"/>
                        </w:rPr>
                        <w:t xml:space="preserve"> </w:t>
                      </w:r>
                    </w:p>
                    <w:p w14:paraId="63BCE62F" w14:textId="220992C8" w:rsidR="00110903" w:rsidRPr="00B12D61" w:rsidRDefault="00110903" w:rsidP="00B12D61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sz w:val="32"/>
                          <w:szCs w:val="24"/>
                          <w:lang w:val="es-GT"/>
                        </w:rPr>
                      </w:pPr>
                      <w:r w:rsidRPr="00B12D61">
                        <w:rPr>
                          <w:sz w:val="32"/>
                          <w:szCs w:val="24"/>
                          <w:lang w:val="es-GT"/>
                        </w:rPr>
                        <w:t>Un dispositivo del cual se pueda acceder al programa en la web</w:t>
                      </w:r>
                      <w:r>
                        <w:rPr>
                          <w:sz w:val="32"/>
                          <w:szCs w:val="24"/>
                          <w:lang w:val="es-GT"/>
                        </w:rPr>
                        <w:t>.</w:t>
                      </w:r>
                    </w:p>
                    <w:p w14:paraId="745B5C2B" w14:textId="0117AD9E" w:rsidR="00110903" w:rsidRDefault="00110903" w:rsidP="00B12D61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sz w:val="32"/>
                          <w:szCs w:val="24"/>
                          <w:lang w:val="es-GT"/>
                        </w:rPr>
                      </w:pPr>
                      <w:r>
                        <w:rPr>
                          <w:sz w:val="32"/>
                          <w:szCs w:val="24"/>
                          <w:lang w:val="es-GT"/>
                        </w:rPr>
                        <w:t>Conexión a internet</w:t>
                      </w:r>
                    </w:p>
                    <w:p w14:paraId="046C43EB" w14:textId="17D500F6" w:rsidR="00110903" w:rsidRPr="00B12D61" w:rsidRDefault="00110903" w:rsidP="00B12D61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sz w:val="32"/>
                          <w:szCs w:val="24"/>
                          <w:lang w:val="es-GT"/>
                        </w:rPr>
                      </w:pPr>
                      <w:r>
                        <w:rPr>
                          <w:sz w:val="32"/>
                          <w:szCs w:val="24"/>
                          <w:lang w:val="es-GT"/>
                        </w:rPr>
                        <w:t>Conocimiento de los dos valores que se deseen sumar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AE8B96F" w14:textId="4F161C19" w:rsidR="00E7232E" w:rsidRDefault="00E7232E">
      <w:r>
        <w:rPr>
          <w:b w:val="0"/>
        </w:rPr>
        <w:br w:type="page"/>
      </w:r>
    </w:p>
    <w:tbl>
      <w:tblPr>
        <w:tblpPr w:leftFromText="180" w:rightFromText="180" w:vertAnchor="page" w:horzAnchor="page" w:tblpX="647" w:tblpY="894"/>
        <w:tblW w:w="0" w:type="auto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ook w:val="0000" w:firstRow="0" w:lastRow="0" w:firstColumn="0" w:lastColumn="0" w:noHBand="0" w:noVBand="0"/>
      </w:tblPr>
      <w:tblGrid>
        <w:gridCol w:w="4925"/>
      </w:tblGrid>
      <w:tr w:rsidR="00110903" w14:paraId="11E62B68" w14:textId="77777777" w:rsidTr="00110903">
        <w:trPr>
          <w:trHeight w:val="1375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4E306" w14:textId="3DFE258E" w:rsidR="00110903" w:rsidRDefault="003B3BAD" w:rsidP="00110903">
            <w:pPr>
              <w:pStyle w:val="Ttulo1"/>
              <w:framePr w:hSpace="0" w:wrap="auto" w:vAnchor="margin" w:hAnchor="text" w:yAlign="inline"/>
              <w:jc w:val="left"/>
            </w:pPr>
            <w:bookmarkStart w:id="5" w:name="_Toc38636699"/>
            <w:r>
              <w:rPr>
                <w:lang w:bidi="es-ES"/>
              </w:rPr>
              <w:lastRenderedPageBreak/>
              <w:t>Uso del Programa</w:t>
            </w:r>
            <w:bookmarkEnd w:id="5"/>
          </w:p>
        </w:tc>
      </w:tr>
    </w:tbl>
    <w:p w14:paraId="40D47AC2" w14:textId="74371A00" w:rsidR="003B3BAD" w:rsidRDefault="00047366">
      <w:r>
        <w:rPr>
          <w:bCs/>
          <w:noProof/>
        </w:rPr>
        <w:drawing>
          <wp:anchor distT="0" distB="0" distL="114300" distR="114300" simplePos="0" relativeHeight="251672576" behindDoc="0" locked="0" layoutInCell="1" allowOverlap="1" wp14:anchorId="6447A7DB" wp14:editId="6AA0A802">
            <wp:simplePos x="0" y="0"/>
            <wp:positionH relativeFrom="margin">
              <wp:align>left</wp:align>
            </wp:positionH>
            <wp:positionV relativeFrom="paragraph">
              <wp:posOffset>212134</wp:posOffset>
            </wp:positionV>
            <wp:extent cx="3689131" cy="7603103"/>
            <wp:effectExtent l="0" t="0" r="6985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131" cy="76031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232E">
        <w:rPr>
          <w:b w:val="0"/>
          <w:noProof/>
        </w:rPr>
        <mc:AlternateContent>
          <mc:Choice Requires="wps">
            <w:drawing>
              <wp:anchor distT="91440" distB="91440" distL="114300" distR="114300" simplePos="0" relativeHeight="251671552" behindDoc="0" locked="0" layoutInCell="1" allowOverlap="1" wp14:anchorId="6C25D7AD" wp14:editId="7F7820A5">
                <wp:simplePos x="0" y="0"/>
                <wp:positionH relativeFrom="margin">
                  <wp:posOffset>3925570</wp:posOffset>
                </wp:positionH>
                <wp:positionV relativeFrom="page">
                  <wp:posOffset>1085215</wp:posOffset>
                </wp:positionV>
                <wp:extent cx="2853055" cy="9555480"/>
                <wp:effectExtent l="38100" t="19050" r="61595" b="10287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055" cy="95554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92280" w14:textId="7D19C86D" w:rsidR="003B3BAD" w:rsidRPr="00B12D61" w:rsidRDefault="003B3BAD" w:rsidP="00B12D61">
                            <w:pPr>
                              <w:jc w:val="both"/>
                              <w:rPr>
                                <w:sz w:val="32"/>
                                <w:szCs w:val="24"/>
                                <w:lang w:val="es-GT"/>
                              </w:rPr>
                            </w:pPr>
                            <w:r>
                              <w:rPr>
                                <w:sz w:val="32"/>
                                <w:szCs w:val="24"/>
                                <w:lang w:val="es-GT"/>
                              </w:rPr>
                              <w:t xml:space="preserve">Este manual, </w:t>
                            </w:r>
                            <w:r w:rsidR="00162EA6">
                              <w:rPr>
                                <w:sz w:val="32"/>
                                <w:szCs w:val="24"/>
                                <w:lang w:val="es-GT"/>
                              </w:rPr>
                              <w:t>describe la simplicidad con la que se ha desarrollado un programa web con la capacidad de sumar dos valores; en sección podrás encontrar de manera detallada e ilustrada, como se ha</w:t>
                            </w:r>
                            <w:r>
                              <w:rPr>
                                <w:sz w:val="32"/>
                                <w:szCs w:val="24"/>
                                <w:lang w:val="es-GT"/>
                              </w:rPr>
                              <w:t xml:space="preserve"> organizado </w:t>
                            </w:r>
                            <w:r w:rsidR="00162EA6">
                              <w:rPr>
                                <w:sz w:val="32"/>
                                <w:szCs w:val="24"/>
                                <w:lang w:val="es-GT"/>
                              </w:rPr>
                              <w:t>la gestión del proceso indicado para la operación que demanda nuestro problema;</w:t>
                            </w:r>
                            <w:r>
                              <w:rPr>
                                <w:sz w:val="32"/>
                                <w:szCs w:val="24"/>
                                <w:lang w:val="es-GT"/>
                              </w:rPr>
                              <w:t xml:space="preserve"> los procesos</w:t>
                            </w:r>
                            <w:r w:rsidR="00162EA6">
                              <w:rPr>
                                <w:sz w:val="32"/>
                                <w:szCs w:val="24"/>
                                <w:lang w:val="es-GT"/>
                              </w:rPr>
                              <w:t xml:space="preserve"> estarán descritos</w:t>
                            </w:r>
                            <w:r>
                              <w:rPr>
                                <w:sz w:val="32"/>
                                <w:szCs w:val="24"/>
                                <w:lang w:val="es-GT"/>
                              </w:rPr>
                              <w:t xml:space="preserve"> paso a paso </w:t>
                            </w:r>
                            <w:r w:rsidR="00162EA6">
                              <w:rPr>
                                <w:sz w:val="32"/>
                                <w:szCs w:val="24"/>
                                <w:lang w:val="es-GT"/>
                              </w:rPr>
                              <w:t>de acuerdo con el algoritmo que se estableció por el desarrollador del programa</w:t>
                            </w:r>
                            <w:r w:rsidR="004E1413">
                              <w:rPr>
                                <w:sz w:val="32"/>
                                <w:szCs w:val="24"/>
                                <w:lang w:val="es-GT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5D7AD" id="_x0000_s1030" type="#_x0000_t202" style="position:absolute;margin-left:309.1pt;margin-top:85.45pt;width:224.65pt;height:752.4pt;z-index:25167155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" strokecolor="#265b8d [1927]">
                <v:fill r:id="rId15" o:title="" recolor="t" rotate="t" type="tile"/>
                <v:imagedata recolortarget="#cde0f1 [983]"/>
                <v:shadow on="t" color="black" opacity=".5" origin=",-.5" offset="0"/>
                <v:textbox>
                  <w:txbxContent>
                    <w:p w14:paraId="25792280" w14:textId="7D19C86D" w:rsidR="003B3BAD" w:rsidRPr="00B12D61" w:rsidRDefault="003B3BAD" w:rsidP="00B12D61">
                      <w:pPr>
                        <w:jc w:val="both"/>
                        <w:rPr>
                          <w:sz w:val="32"/>
                          <w:szCs w:val="24"/>
                          <w:lang w:val="es-GT"/>
                        </w:rPr>
                      </w:pPr>
                      <w:r>
                        <w:rPr>
                          <w:sz w:val="32"/>
                          <w:szCs w:val="24"/>
                          <w:lang w:val="es-GT"/>
                        </w:rPr>
                        <w:t xml:space="preserve">Este manual, </w:t>
                      </w:r>
                      <w:r w:rsidR="00162EA6">
                        <w:rPr>
                          <w:sz w:val="32"/>
                          <w:szCs w:val="24"/>
                          <w:lang w:val="es-GT"/>
                        </w:rPr>
                        <w:t>describe la simplicidad con la que se ha desarrollado un programa web con la capacidad de sumar dos valores; en sección podrás encontrar de manera detallada e ilustrada, como se ha</w:t>
                      </w:r>
                      <w:r>
                        <w:rPr>
                          <w:sz w:val="32"/>
                          <w:szCs w:val="24"/>
                          <w:lang w:val="es-GT"/>
                        </w:rPr>
                        <w:t xml:space="preserve"> organizado </w:t>
                      </w:r>
                      <w:r w:rsidR="00162EA6">
                        <w:rPr>
                          <w:sz w:val="32"/>
                          <w:szCs w:val="24"/>
                          <w:lang w:val="es-GT"/>
                        </w:rPr>
                        <w:t>la gestión del proceso indicado para la operación que demanda nuestro problema;</w:t>
                      </w:r>
                      <w:r>
                        <w:rPr>
                          <w:sz w:val="32"/>
                          <w:szCs w:val="24"/>
                          <w:lang w:val="es-GT"/>
                        </w:rPr>
                        <w:t xml:space="preserve"> los procesos</w:t>
                      </w:r>
                      <w:r w:rsidR="00162EA6">
                        <w:rPr>
                          <w:sz w:val="32"/>
                          <w:szCs w:val="24"/>
                          <w:lang w:val="es-GT"/>
                        </w:rPr>
                        <w:t xml:space="preserve"> estarán descritos</w:t>
                      </w:r>
                      <w:r>
                        <w:rPr>
                          <w:sz w:val="32"/>
                          <w:szCs w:val="24"/>
                          <w:lang w:val="es-GT"/>
                        </w:rPr>
                        <w:t xml:space="preserve"> paso a paso </w:t>
                      </w:r>
                      <w:r w:rsidR="00162EA6">
                        <w:rPr>
                          <w:sz w:val="32"/>
                          <w:szCs w:val="24"/>
                          <w:lang w:val="es-GT"/>
                        </w:rPr>
                        <w:t>de acuerdo con el algoritmo que se estableció por el desarrollador del programa</w:t>
                      </w:r>
                      <w:r w:rsidR="004E1413">
                        <w:rPr>
                          <w:sz w:val="32"/>
                          <w:szCs w:val="24"/>
                          <w:lang w:val="es-GT"/>
                        </w:rPr>
                        <w:t>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3B3BAD">
        <w:br w:type="page"/>
      </w:r>
    </w:p>
    <w:tbl>
      <w:tblPr>
        <w:tblpPr w:leftFromText="180" w:rightFromText="180" w:vertAnchor="page" w:horzAnchor="page" w:tblpX="622" w:tblpY="845"/>
        <w:tblW w:w="0" w:type="auto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ook w:val="0000" w:firstRow="0" w:lastRow="0" w:firstColumn="0" w:lastColumn="0" w:noHBand="0" w:noVBand="0"/>
      </w:tblPr>
      <w:tblGrid>
        <w:gridCol w:w="4887"/>
      </w:tblGrid>
      <w:tr w:rsidR="00110903" w:rsidRPr="004E1413" w14:paraId="54287F8D" w14:textId="77777777" w:rsidTr="004E1413">
        <w:trPr>
          <w:trHeight w:val="13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0DAF4" w14:textId="1372AD0C" w:rsidR="00110903" w:rsidRPr="004E1413" w:rsidRDefault="00B12D61">
            <w:pPr>
              <w:rPr>
                <w:sz w:val="40"/>
                <w:szCs w:val="40"/>
              </w:rPr>
            </w:pPr>
            <w:r w:rsidRPr="004E1413">
              <w:rPr>
                <w:bCs/>
                <w:sz w:val="40"/>
                <w:szCs w:val="40"/>
              </w:rPr>
              <w:lastRenderedPageBreak/>
              <w:br w:type="page"/>
            </w:r>
          </w:p>
          <w:p w14:paraId="01FCA3E7" w14:textId="1CDA0FF2" w:rsidR="00110903" w:rsidRPr="004E1413" w:rsidRDefault="00162EA6" w:rsidP="004E1413">
            <w:pPr>
              <w:pStyle w:val="Ttulo2"/>
              <w:framePr w:hSpace="0" w:wrap="auto" w:vAnchor="margin" w:hAnchor="text" w:yAlign="inline"/>
              <w:numPr>
                <w:ilvl w:val="0"/>
                <w:numId w:val="25"/>
              </w:numPr>
            </w:pPr>
            <w:bookmarkStart w:id="6" w:name="_Toc38636700"/>
            <w:r w:rsidRPr="004E1413">
              <w:rPr>
                <w:lang w:bidi="es-ES"/>
              </w:rPr>
              <w:t>Captura de Variables</w:t>
            </w:r>
            <w:bookmarkEnd w:id="6"/>
          </w:p>
        </w:tc>
      </w:tr>
      <w:tr w:rsidR="00047366" w:rsidRPr="004E1413" w14:paraId="5FBE9626" w14:textId="77777777" w:rsidTr="002304B5">
        <w:trPr>
          <w:trHeight w:val="13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5A781C" w14:textId="6B0C4112" w:rsidR="00047366" w:rsidRPr="004E1413" w:rsidRDefault="00047366" w:rsidP="006F70B4">
            <w:pPr>
              <w:rPr>
                <w:sz w:val="40"/>
                <w:szCs w:val="40"/>
              </w:rPr>
            </w:pPr>
            <w:r w:rsidRPr="004E1413">
              <w:rPr>
                <w:bCs/>
                <w:sz w:val="40"/>
                <w:szCs w:val="40"/>
              </w:rPr>
              <w:br w:type="page"/>
            </w:r>
          </w:p>
        </w:tc>
      </w:tr>
    </w:tbl>
    <w:p w14:paraId="3F2C2BFD" w14:textId="39CB5FCC" w:rsidR="00162EA6" w:rsidRDefault="006F70B4">
      <w:r>
        <w:rPr>
          <w:noProof/>
        </w:rPr>
        <w:drawing>
          <wp:anchor distT="0" distB="0" distL="114300" distR="114300" simplePos="0" relativeHeight="251675648" behindDoc="0" locked="0" layoutInCell="1" allowOverlap="1" wp14:anchorId="7F251096" wp14:editId="529E3277">
            <wp:simplePos x="0" y="0"/>
            <wp:positionH relativeFrom="margin">
              <wp:posOffset>-6503</wp:posOffset>
            </wp:positionH>
            <wp:positionV relativeFrom="paragraph">
              <wp:posOffset>842688</wp:posOffset>
            </wp:positionV>
            <wp:extent cx="6126034" cy="1072056"/>
            <wp:effectExtent l="0" t="0" r="8255" b="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" t="36535" r="72203" b="54813"/>
                    <a:stretch/>
                  </pic:blipFill>
                  <pic:spPr bwMode="auto">
                    <a:xfrm>
                      <a:off x="0" y="0"/>
                      <a:ext cx="6126034" cy="1072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232E">
        <w:rPr>
          <w:b w:val="0"/>
          <w:noProof/>
        </w:rPr>
        <mc:AlternateContent>
          <mc:Choice Requires="wps">
            <w:drawing>
              <wp:anchor distT="91440" distB="91440" distL="114300" distR="114300" simplePos="0" relativeHeight="251677696" behindDoc="0" locked="0" layoutInCell="1" allowOverlap="1" wp14:anchorId="083D5EB3" wp14:editId="64A793BD">
                <wp:simplePos x="0" y="0"/>
                <wp:positionH relativeFrom="margin">
                  <wp:align>left</wp:align>
                </wp:positionH>
                <wp:positionV relativeFrom="margin">
                  <wp:posOffset>-213360</wp:posOffset>
                </wp:positionV>
                <wp:extent cx="6438900" cy="945515"/>
                <wp:effectExtent l="0" t="0" r="0" b="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945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512C8" w14:textId="6BFE2AAF" w:rsidR="00047366" w:rsidRPr="00B12D61" w:rsidRDefault="00047366" w:rsidP="00047366">
                            <w:pPr>
                              <w:jc w:val="both"/>
                              <w:rPr>
                                <w:sz w:val="32"/>
                                <w:szCs w:val="24"/>
                                <w:lang w:val="es-GT"/>
                              </w:rPr>
                            </w:pPr>
                            <w:r>
                              <w:rPr>
                                <w:sz w:val="32"/>
                                <w:szCs w:val="24"/>
                                <w:lang w:val="es-GT"/>
                              </w:rPr>
                              <w:t>Es en este campo donde el usuario debe ingresar sus valores; la interfaz indica el campo para el primer valor independientemente del campo para el segundo valor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D5EB3" id="_x0000_s1031" type="#_x0000_t202" style="position:absolute;margin-left:0;margin-top:-16.8pt;width:507pt;height:74.45pt;z-index:251677696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" filled="f" stroked="f">
                <v:textbox>
                  <w:txbxContent>
                    <w:p w14:paraId="2E8512C8" w14:textId="6BFE2AAF" w:rsidR="00047366" w:rsidRPr="00B12D61" w:rsidRDefault="00047366" w:rsidP="00047366">
                      <w:pPr>
                        <w:jc w:val="both"/>
                        <w:rPr>
                          <w:sz w:val="32"/>
                          <w:szCs w:val="24"/>
                          <w:lang w:val="es-GT"/>
                        </w:rPr>
                      </w:pPr>
                      <w:r>
                        <w:rPr>
                          <w:sz w:val="32"/>
                          <w:szCs w:val="24"/>
                          <w:lang w:val="es-GT"/>
                        </w:rPr>
                        <w:t>Es en este campo donde el usuario debe ingresar sus valores; la interfaz indica el campo para el primer valor independientemente del campo para el segundo valor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B09CB9A" w14:textId="1B31ACBC" w:rsidR="007057F4" w:rsidRDefault="00D42B35" w:rsidP="001F0AF0">
      <w:pPr>
        <w:spacing w:after="200"/>
      </w:pPr>
      <w:r w:rsidRPr="00E7232E">
        <w:rPr>
          <w:b w:val="0"/>
          <w:noProof/>
        </w:rPr>
        <mc:AlternateContent>
          <mc:Choice Requires="wps">
            <w:drawing>
              <wp:anchor distT="91440" distB="91440" distL="114300" distR="114300" simplePos="0" relativeHeight="251687936" behindDoc="0" locked="0" layoutInCell="1" allowOverlap="1" wp14:anchorId="06197DE0" wp14:editId="636C93B4">
                <wp:simplePos x="0" y="0"/>
                <wp:positionH relativeFrom="margin">
                  <wp:align>left</wp:align>
                </wp:positionH>
                <wp:positionV relativeFrom="margin">
                  <wp:posOffset>5020310</wp:posOffset>
                </wp:positionV>
                <wp:extent cx="2663825" cy="1049655"/>
                <wp:effectExtent l="0" t="0" r="0" b="0"/>
                <wp:wrapSquare wrapText="bothSides"/>
                <wp:docPr id="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825" cy="1049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769FC" w14:textId="1DB9429E" w:rsidR="006F70B4" w:rsidRPr="00D42B35" w:rsidRDefault="006F70B4" w:rsidP="00D42B35">
                            <w:pPr>
                              <w:pStyle w:val="Ttulo2"/>
                              <w:rPr>
                                <w:sz w:val="56"/>
                                <w:szCs w:val="56"/>
                              </w:rPr>
                            </w:pPr>
                            <w:bookmarkStart w:id="7" w:name="_Toc38636701"/>
                            <w:r w:rsidRPr="00D42B35">
                              <w:rPr>
                                <w:sz w:val="56"/>
                                <w:szCs w:val="56"/>
                              </w:rPr>
                              <w:t>3.  Mostrar Resultado</w:t>
                            </w:r>
                            <w:bookmarkEnd w:id="7"/>
                          </w:p>
                          <w:p w14:paraId="673D6D74" w14:textId="77777777" w:rsidR="006F70B4" w:rsidRPr="00D42B35" w:rsidRDefault="006F70B4" w:rsidP="006F70B4">
                            <w:pPr>
                              <w:rPr>
                                <w:sz w:val="36"/>
                                <w:szCs w:val="28"/>
                                <w:lang w:val="es-GT"/>
                              </w:rPr>
                            </w:pPr>
                          </w:p>
                          <w:p w14:paraId="7589A828" w14:textId="77777777" w:rsidR="006F70B4" w:rsidRPr="00D42B35" w:rsidRDefault="006F70B4" w:rsidP="006F70B4">
                            <w:pPr>
                              <w:pStyle w:val="Contenido"/>
                              <w:rPr>
                                <w:sz w:val="40"/>
                                <w:szCs w:val="32"/>
                                <w:lang w:val="es-GT"/>
                              </w:rPr>
                            </w:pPr>
                            <w:r w:rsidRPr="00D42B35">
                              <w:rPr>
                                <w:sz w:val="40"/>
                                <w:szCs w:val="32"/>
                                <w:lang w:val="es-GT"/>
                              </w:rPr>
                              <w:t>Sumar las Variables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97DE0" id="_x0000_s1032" type="#_x0000_t202" style="position:absolute;margin-left:0;margin-top:395.3pt;width:209.75pt;height:82.65pt;z-index:251687936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" filled="f" stroked="f">
                <v:textbox>
                  <w:txbxContent>
                    <w:p w14:paraId="355769FC" w14:textId="1DB9429E" w:rsidR="006F70B4" w:rsidRPr="00D42B35" w:rsidRDefault="006F70B4" w:rsidP="00D42B35">
                      <w:pPr>
                        <w:pStyle w:val="Ttulo2"/>
                        <w:rPr>
                          <w:sz w:val="56"/>
                          <w:szCs w:val="56"/>
                        </w:rPr>
                      </w:pPr>
                      <w:bookmarkStart w:id="8" w:name="_Toc38636701"/>
                      <w:r w:rsidRPr="00D42B35">
                        <w:rPr>
                          <w:sz w:val="56"/>
                          <w:szCs w:val="56"/>
                        </w:rPr>
                        <w:t>3.  Mostrar Resultado</w:t>
                      </w:r>
                      <w:bookmarkEnd w:id="8"/>
                    </w:p>
                    <w:p w14:paraId="673D6D74" w14:textId="77777777" w:rsidR="006F70B4" w:rsidRPr="00D42B35" w:rsidRDefault="006F70B4" w:rsidP="006F70B4">
                      <w:pPr>
                        <w:rPr>
                          <w:sz w:val="36"/>
                          <w:szCs w:val="28"/>
                          <w:lang w:val="es-GT"/>
                        </w:rPr>
                      </w:pPr>
                    </w:p>
                    <w:p w14:paraId="7589A828" w14:textId="77777777" w:rsidR="006F70B4" w:rsidRPr="00D42B35" w:rsidRDefault="006F70B4" w:rsidP="006F70B4">
                      <w:pPr>
                        <w:pStyle w:val="Contenido"/>
                        <w:rPr>
                          <w:sz w:val="40"/>
                          <w:szCs w:val="32"/>
                          <w:lang w:val="es-GT"/>
                        </w:rPr>
                      </w:pPr>
                      <w:r w:rsidRPr="00D42B35">
                        <w:rPr>
                          <w:sz w:val="40"/>
                          <w:szCs w:val="32"/>
                          <w:lang w:val="es-GT"/>
                        </w:rPr>
                        <w:t>Sumar las Variables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E7232E">
        <w:rPr>
          <w:b w:val="0"/>
          <w:noProof/>
        </w:rPr>
        <mc:AlternateContent>
          <mc:Choice Requires="wps">
            <w:drawing>
              <wp:anchor distT="91440" distB="91440" distL="114300" distR="114300" simplePos="0" relativeHeight="251691008" behindDoc="0" locked="0" layoutInCell="1" allowOverlap="1" wp14:anchorId="524FB9CE" wp14:editId="5179D1A0">
                <wp:simplePos x="0" y="0"/>
                <wp:positionH relativeFrom="margin">
                  <wp:align>left</wp:align>
                </wp:positionH>
                <wp:positionV relativeFrom="margin">
                  <wp:posOffset>6786114</wp:posOffset>
                </wp:positionV>
                <wp:extent cx="6438900" cy="945515"/>
                <wp:effectExtent l="0" t="0" r="0" b="0"/>
                <wp:wrapSquare wrapText="bothSides"/>
                <wp:docPr id="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945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31D6D" w14:textId="5FFABBF3" w:rsidR="00D42B35" w:rsidRPr="00B12D61" w:rsidRDefault="00D42B35" w:rsidP="00047366">
                            <w:pPr>
                              <w:jc w:val="both"/>
                              <w:rPr>
                                <w:sz w:val="32"/>
                                <w:szCs w:val="24"/>
                                <w:lang w:val="es-GT"/>
                              </w:rPr>
                            </w:pPr>
                            <w:r>
                              <w:rPr>
                                <w:sz w:val="32"/>
                                <w:szCs w:val="24"/>
                                <w:lang w:val="es-GT"/>
                              </w:rPr>
                              <w:t>Luego de ingresar los valores y pulsar en el campo SUMAR, se genera automáticamente el valor correspondiente a la operación en el campo reservado para este,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FB9CE" id="_x0000_s1033" type="#_x0000_t202" style="position:absolute;margin-left:0;margin-top:534.35pt;width:507pt;height:74.45pt;z-index:251691008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" filled="f" stroked="f">
                <v:textbox>
                  <w:txbxContent>
                    <w:p w14:paraId="20B31D6D" w14:textId="5FFABBF3" w:rsidR="00D42B35" w:rsidRPr="00B12D61" w:rsidRDefault="00D42B35" w:rsidP="00047366">
                      <w:pPr>
                        <w:jc w:val="both"/>
                        <w:rPr>
                          <w:sz w:val="32"/>
                          <w:szCs w:val="24"/>
                          <w:lang w:val="es-GT"/>
                        </w:rPr>
                      </w:pPr>
                      <w:r>
                        <w:rPr>
                          <w:sz w:val="32"/>
                          <w:szCs w:val="24"/>
                          <w:lang w:val="es-GT"/>
                        </w:rPr>
                        <w:t>Luego de ingresar los valores y pulsar en el campo SUMAR, se genera automáticamente el valor correspondiente a la operación en el campo reservado para este,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00CE6A64" wp14:editId="7D251228">
            <wp:simplePos x="0" y="0"/>
            <wp:positionH relativeFrom="margin">
              <wp:align>right</wp:align>
            </wp:positionH>
            <wp:positionV relativeFrom="paragraph">
              <wp:posOffset>4824380</wp:posOffset>
            </wp:positionV>
            <wp:extent cx="2474595" cy="914400"/>
            <wp:effectExtent l="0" t="0" r="1905" b="0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1376" r="48797" b="4968"/>
                    <a:stretch/>
                  </pic:blipFill>
                  <pic:spPr bwMode="auto">
                    <a:xfrm>
                      <a:off x="0" y="0"/>
                      <a:ext cx="247459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0B4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A0A49E9" wp14:editId="29705E8F">
                <wp:simplePos x="0" y="0"/>
                <wp:positionH relativeFrom="page">
                  <wp:posOffset>-257504</wp:posOffset>
                </wp:positionH>
                <wp:positionV relativeFrom="margin">
                  <wp:posOffset>4794491</wp:posOffset>
                </wp:positionV>
                <wp:extent cx="7440930" cy="1639570"/>
                <wp:effectExtent l="0" t="0" r="7620" b="0"/>
                <wp:wrapSquare wrapText="bothSides"/>
                <wp:docPr id="48" name="Grupo 48" descr="encabezado de rectángulo de 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0930" cy="1639570"/>
                          <a:chOff x="0" y="0"/>
                          <a:chExt cx="7884949" cy="1512570"/>
                        </a:xfrm>
                      </wpg:grpSpPr>
                      <pic:pic xmlns:pic="http://schemas.openxmlformats.org/drawingml/2006/picture">
                        <pic:nvPicPr>
                          <pic:cNvPr id="49" name="Gráfico 49" descr="rectángulo de color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7708"/>
                            <a:ext cx="4250690" cy="974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Gráfico 50" descr="rectángulo de color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59891" y="0"/>
                            <a:ext cx="1050290" cy="15125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Gráfico 51" descr="rectángulo gris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24859" y="0"/>
                            <a:ext cx="3260090" cy="802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70A6CB" id="Grupo 48" o:spid="_x0000_s1026" alt="encabezado de rectángulo de color" style="position:absolute;margin-left:-20.3pt;margin-top:377.5pt;width:585.9pt;height:129.1pt;z-index:251685888;mso-position-horizontal-relative:page;mso-position-vertical-relative:margin;mso-width-relative:margin;mso-height-relative:margin" coordsize="78849,15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49" o:spid="_x0000_s1027" type="#_x0000_t75" alt="rectángulo de color" style="position:absolute;top:1977;width:42506;height:9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">
                  <v:imagedata r:id="rId24" o:title="rectángulo de color"/>
                </v:shape>
                <v:shape id="Gráfico 50" o:spid="_x0000_s1028" type="#_x0000_t75" alt="rectángulo de color" style="position:absolute;left:34598;width:10503;height:15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">
                  <v:imagedata r:id="rId25" o:title="rectángulo de color"/>
                </v:shape>
                <v:shape id="Gráfico 51" o:spid="_x0000_s1029" type="#_x0000_t75" alt="rectángulo gris" style="position:absolute;left:46248;width:32601;height:8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">
                  <v:imagedata r:id="rId26" o:title="rectángulo gris"/>
                </v:shape>
                <w10:wrap type="square" anchorx="page" anchory="margin"/>
              </v:group>
            </w:pict>
          </mc:Fallback>
        </mc:AlternateContent>
      </w:r>
      <w:r w:rsidR="006F70B4">
        <w:rPr>
          <w:noProof/>
        </w:rPr>
        <w:drawing>
          <wp:anchor distT="0" distB="0" distL="114300" distR="114300" simplePos="0" relativeHeight="251683840" behindDoc="0" locked="0" layoutInCell="1" allowOverlap="1" wp14:anchorId="3E24A0A2" wp14:editId="796B748E">
            <wp:simplePos x="0" y="0"/>
            <wp:positionH relativeFrom="margin">
              <wp:posOffset>3241040</wp:posOffset>
            </wp:positionH>
            <wp:positionV relativeFrom="page">
              <wp:posOffset>4972685</wp:posOffset>
            </wp:positionV>
            <wp:extent cx="3531870" cy="809625"/>
            <wp:effectExtent l="0" t="0" r="0" b="9525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-294" t="60807" r="49817" b="18580"/>
                    <a:stretch/>
                  </pic:blipFill>
                  <pic:spPr bwMode="auto">
                    <a:xfrm>
                      <a:off x="0" y="0"/>
                      <a:ext cx="3531870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0B4" w:rsidRPr="00E7232E">
        <w:rPr>
          <w:b w:val="0"/>
          <w:noProof/>
        </w:rPr>
        <mc:AlternateContent>
          <mc:Choice Requires="wps">
            <w:drawing>
              <wp:anchor distT="91440" distB="91440" distL="114300" distR="114300" simplePos="0" relativeHeight="251682816" behindDoc="0" locked="0" layoutInCell="1" allowOverlap="1" wp14:anchorId="2FB8D44F" wp14:editId="46BB5A97">
                <wp:simplePos x="0" y="0"/>
                <wp:positionH relativeFrom="margin">
                  <wp:posOffset>-38100</wp:posOffset>
                </wp:positionH>
                <wp:positionV relativeFrom="margin">
                  <wp:posOffset>2356485</wp:posOffset>
                </wp:positionV>
                <wp:extent cx="2616835" cy="835025"/>
                <wp:effectExtent l="0" t="0" r="0" b="3175"/>
                <wp:wrapSquare wrapText="bothSides"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835" cy="835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B086F" w14:textId="0FEBFA98" w:rsidR="006F70B4" w:rsidRPr="00D42B35" w:rsidRDefault="006F70B4" w:rsidP="006F70B4">
                            <w:pPr>
                              <w:pStyle w:val="Ttulo2"/>
                              <w:spacing w:after="0"/>
                              <w:rPr>
                                <w:sz w:val="72"/>
                                <w:szCs w:val="72"/>
                                <w:lang w:val="es-GT"/>
                              </w:rPr>
                            </w:pPr>
                            <w:bookmarkStart w:id="9" w:name="_Toc38636702"/>
                            <w:r w:rsidRPr="00D42B35">
                              <w:rPr>
                                <w:sz w:val="72"/>
                                <w:szCs w:val="72"/>
                                <w:lang w:val="es-GT"/>
                              </w:rPr>
                              <w:t>2.Acción:</w:t>
                            </w:r>
                            <w:bookmarkEnd w:id="9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8D44F" id="_x0000_s1034" type="#_x0000_t202" style="position:absolute;margin-left:-3pt;margin-top:185.55pt;width:206.05pt;height:65.75pt;z-index:25168281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" filled="f" stroked="f">
                <v:textbox>
                  <w:txbxContent>
                    <w:p w14:paraId="0C5B086F" w14:textId="0FEBFA98" w:rsidR="006F70B4" w:rsidRPr="00D42B35" w:rsidRDefault="006F70B4" w:rsidP="006F70B4">
                      <w:pPr>
                        <w:pStyle w:val="Ttulo2"/>
                        <w:spacing w:after="0"/>
                        <w:rPr>
                          <w:sz w:val="72"/>
                          <w:szCs w:val="72"/>
                          <w:lang w:val="es-GT"/>
                        </w:rPr>
                      </w:pPr>
                      <w:bookmarkStart w:id="10" w:name="_Toc38636702"/>
                      <w:r w:rsidRPr="00D42B35">
                        <w:rPr>
                          <w:sz w:val="72"/>
                          <w:szCs w:val="72"/>
                          <w:lang w:val="es-GT"/>
                        </w:rPr>
                        <w:t>2.Acción:</w:t>
                      </w:r>
                      <w:bookmarkEnd w:id="10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F70B4" w:rsidRPr="00E7232E">
        <w:rPr>
          <w:b w:val="0"/>
          <w:noProof/>
        </w:rPr>
        <mc:AlternateContent>
          <mc:Choice Requires="wps">
            <w:drawing>
              <wp:anchor distT="91440" distB="91440" distL="114300" distR="114300" simplePos="0" relativeHeight="251680768" behindDoc="0" locked="0" layoutInCell="1" allowOverlap="1" wp14:anchorId="33097005" wp14:editId="2AA41FB8">
                <wp:simplePos x="0" y="0"/>
                <wp:positionH relativeFrom="margin">
                  <wp:align>center</wp:align>
                </wp:positionH>
                <wp:positionV relativeFrom="margin">
                  <wp:posOffset>3712408</wp:posOffset>
                </wp:positionV>
                <wp:extent cx="6438900" cy="945515"/>
                <wp:effectExtent l="0" t="0" r="0" b="0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945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E7EE1" w14:textId="38C48094" w:rsidR="006F70B4" w:rsidRPr="00B12D61" w:rsidRDefault="006F70B4" w:rsidP="00047366">
                            <w:pPr>
                              <w:jc w:val="both"/>
                              <w:rPr>
                                <w:sz w:val="32"/>
                                <w:szCs w:val="24"/>
                                <w:lang w:val="es-GT"/>
                              </w:rPr>
                            </w:pPr>
                            <w:r>
                              <w:rPr>
                                <w:sz w:val="32"/>
                                <w:szCs w:val="24"/>
                                <w:lang w:val="es-GT"/>
                              </w:rPr>
                              <w:t>Justo debajo de los campos en los que el Usuario ingresará los valores, se encuentra el botón encargado de generar el proceso de sumar las expresiones.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97005" id="_x0000_s1035" type="#_x0000_t202" style="position:absolute;margin-left:0;margin-top:292.3pt;width:507pt;height:74.45pt;z-index:251680768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" filled="f" stroked="f">
                <v:textbox>
                  <w:txbxContent>
                    <w:p w14:paraId="676E7EE1" w14:textId="38C48094" w:rsidR="006F70B4" w:rsidRPr="00B12D61" w:rsidRDefault="006F70B4" w:rsidP="00047366">
                      <w:pPr>
                        <w:jc w:val="both"/>
                        <w:rPr>
                          <w:sz w:val="32"/>
                          <w:szCs w:val="24"/>
                          <w:lang w:val="es-GT"/>
                        </w:rPr>
                      </w:pPr>
                      <w:r>
                        <w:rPr>
                          <w:sz w:val="32"/>
                          <w:szCs w:val="24"/>
                          <w:lang w:val="es-GT"/>
                        </w:rPr>
                        <w:t>Justo debajo de los campos en los que el Usuario ingresará los valores, se encuentra el botón encargado de generar el proceso de sumar las expresiones.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F70B4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1B10778" wp14:editId="6873FC1F">
                <wp:simplePos x="0" y="0"/>
                <wp:positionH relativeFrom="page">
                  <wp:align>left</wp:align>
                </wp:positionH>
                <wp:positionV relativeFrom="margin">
                  <wp:posOffset>2020416</wp:posOffset>
                </wp:positionV>
                <wp:extent cx="7440930" cy="1639570"/>
                <wp:effectExtent l="0" t="0" r="7620" b="0"/>
                <wp:wrapSquare wrapText="bothSides"/>
                <wp:docPr id="40" name="Grupo 40" descr="encabezado de rectángulo de 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0930" cy="1639570"/>
                          <a:chOff x="0" y="0"/>
                          <a:chExt cx="7884949" cy="1512570"/>
                        </a:xfrm>
                      </wpg:grpSpPr>
                      <pic:pic xmlns:pic="http://schemas.openxmlformats.org/drawingml/2006/picture">
                        <pic:nvPicPr>
                          <pic:cNvPr id="41" name="Gráfico 41" descr="rectángulo de color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7708"/>
                            <a:ext cx="4250690" cy="974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Gráfico 42" descr="rectángulo de color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59891" y="0"/>
                            <a:ext cx="1050290" cy="15125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Gráfico 43" descr="rectángulo gris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24859" y="0"/>
                            <a:ext cx="3260090" cy="802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F9E99C" id="Grupo 40" o:spid="_x0000_s1026" alt="encabezado de rectángulo de color" style="position:absolute;margin-left:0;margin-top:159.1pt;width:585.9pt;height:129.1pt;z-index:251678720;mso-position-horizontal:left;mso-position-horizontal-relative:page;mso-position-vertical-relative:margin;mso-width-relative:margin;mso-height-relative:margin" coordsize="78849,15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">
                <v:shape id="Gráfico 41" o:spid="_x0000_s1027" type="#_x0000_t75" alt="rectángulo de color" style="position:absolute;top:1977;width:42506;height:9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">
                  <v:imagedata r:id="rId24" o:title="rectángulo de color"/>
                </v:shape>
                <v:shape id="Gráfico 42" o:spid="_x0000_s1028" type="#_x0000_t75" alt="rectángulo de color" style="position:absolute;left:34598;width:10503;height:15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">
                  <v:imagedata r:id="rId25" o:title="rectángulo de color"/>
                </v:shape>
                <v:shape id="Gráfico 43" o:spid="_x0000_s1029" type="#_x0000_t75" alt="rectángulo gris" style="position:absolute;left:46248;width:32601;height:8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">
                  <v:imagedata r:id="rId26" o:title="rectángulo gris"/>
                </v:shape>
                <w10:wrap type="square" anchorx="page" anchory="margin"/>
              </v:group>
            </w:pict>
          </mc:Fallback>
        </mc:AlternateContent>
      </w:r>
    </w:p>
    <w:sectPr w:rsidR="007057F4" w:rsidSect="0051019E">
      <w:headerReference w:type="even" r:id="rId28"/>
      <w:headerReference w:type="default" r:id="rId29"/>
      <w:footerReference w:type="even" r:id="rId30"/>
      <w:pgSz w:w="11906" w:h="16838" w:code="9"/>
      <w:pgMar w:top="1152" w:right="1152" w:bottom="720" w:left="1152" w:header="0" w:footer="0" w:gutter="0"/>
      <w:pgNumType w:start="0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6A266" w14:textId="77777777" w:rsidR="001A211C" w:rsidRDefault="001A211C" w:rsidP="007057F4">
      <w:r>
        <w:separator/>
      </w:r>
    </w:p>
  </w:endnote>
  <w:endnote w:type="continuationSeparator" w:id="0">
    <w:p w14:paraId="07FEECF2" w14:textId="77777777" w:rsidR="001A211C" w:rsidRDefault="001A211C" w:rsidP="00705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9270C" w14:textId="77777777" w:rsidR="00110903" w:rsidRDefault="00110903" w:rsidP="007057F4">
    <w:pPr>
      <w:pStyle w:val="Piedepgina"/>
    </w:pPr>
    <w:sdt>
      <w:sdtPr>
        <w:rPr>
          <w:rFonts w:asciiTheme="majorHAnsi" w:eastAsiaTheme="majorEastAsia" w:hAnsiTheme="majorHAnsi" w:cstheme="majorBidi"/>
        </w:rPr>
        <w:id w:val="306900621"/>
        <w:placeholder>
          <w:docPart w:val="B38052B15CAF43E98EBB4E8C151389C9"/>
        </w:placeholder>
        <w:temporary/>
        <w:showingPlcHdr/>
      </w:sdtPr>
      <w:sdtContent>
        <w:r>
          <w:rPr>
            <w:lang w:bidi="es-ES"/>
          </w:rPr>
          <w:t>Escriba el título de capítulo (nivel 1)</w:t>
        </w:r>
      </w:sdtContent>
    </w:sdt>
    <w:r>
      <w:rPr>
        <w:rFonts w:asciiTheme="majorHAnsi" w:eastAsiaTheme="majorEastAsia" w:hAnsiTheme="majorHAnsi" w:cstheme="majorBidi"/>
        <w:lang w:bidi="es-ES"/>
      </w:rPr>
      <w:ptab w:relativeTo="margin" w:alignment="right" w:leader="none"/>
    </w:r>
    <w:r>
      <w:rPr>
        <w:rFonts w:asciiTheme="majorHAnsi" w:eastAsiaTheme="majorEastAsia" w:hAnsiTheme="majorHAnsi" w:cstheme="majorBidi"/>
        <w:lang w:bidi="es-ES"/>
      </w:rPr>
      <w:t xml:space="preserve">de título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>
      <w:rPr>
        <w:rFonts w:asciiTheme="majorHAnsi" w:eastAsiaTheme="majorEastAsia" w:hAnsiTheme="majorHAnsi" w:cstheme="majorBidi"/>
        <w:noProof/>
        <w:lang w:bidi="es-ES"/>
      </w:rPr>
      <w:t>4</w:t>
    </w:r>
    <w:r>
      <w:rPr>
        <w:rFonts w:asciiTheme="majorHAnsi" w:eastAsiaTheme="majorEastAsia" w:hAnsiTheme="majorHAnsi" w:cstheme="majorBidi"/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6CC63" w14:textId="77777777" w:rsidR="001A211C" w:rsidRDefault="001A211C" w:rsidP="007057F4">
      <w:r>
        <w:separator/>
      </w:r>
    </w:p>
  </w:footnote>
  <w:footnote w:type="continuationSeparator" w:id="0">
    <w:p w14:paraId="41798FC5" w14:textId="77777777" w:rsidR="001A211C" w:rsidRDefault="001A211C" w:rsidP="00705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026A5" w14:textId="77777777" w:rsidR="00110903" w:rsidRPr="00AC7862" w:rsidRDefault="00110903" w:rsidP="007057F4">
    <w:pPr>
      <w:pStyle w:val="Encabezado"/>
      <w:rPr>
        <w:lang w:val="en-US"/>
      </w:rPr>
    </w:pPr>
    <w:r w:rsidRPr="00AC7862">
      <w:rPr>
        <w:lang w:val="en-US" w:bidi="es-ES"/>
      </w:rPr>
      <w:t>Plan de marketing de Adventure Works</w:t>
    </w:r>
  </w:p>
  <w:p w14:paraId="6E476EE4" w14:textId="77777777" w:rsidR="00110903" w:rsidRPr="00AC7862" w:rsidRDefault="00110903" w:rsidP="007057F4">
    <w:pPr>
      <w:pStyle w:val="Encabezado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2311" w:type="dxa"/>
      <w:tblInd w:w="-1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2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660"/>
    </w:tblGrid>
    <w:tr w:rsidR="00110903" w14:paraId="7AFC17DC" w14:textId="77777777" w:rsidTr="007057F4">
      <w:trPr>
        <w:trHeight w:val="1712"/>
      </w:trPr>
      <w:tc>
        <w:tcPr>
          <w:tcW w:w="12311" w:type="dxa"/>
          <w:tcBorders>
            <w:top w:val="nil"/>
            <w:left w:val="nil"/>
            <w:bottom w:val="nil"/>
            <w:right w:val="nil"/>
          </w:tcBorders>
        </w:tcPr>
        <w:p w14:paraId="5D6B5DD8" w14:textId="77777777" w:rsidR="00110903" w:rsidRDefault="00110903" w:rsidP="007057F4">
          <w:pPr>
            <w:pStyle w:val="Encabezado"/>
          </w:pPr>
          <w:r>
            <w:rPr>
              <w:noProof/>
              <w:lang w:bidi="es-E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F911ED2" wp14:editId="0D583EA6">
                    <wp:simplePos x="0" y="0"/>
                    <wp:positionH relativeFrom="column">
                      <wp:posOffset>7118161</wp:posOffset>
                    </wp:positionH>
                    <wp:positionV relativeFrom="paragraph">
                      <wp:posOffset>242518</wp:posOffset>
                    </wp:positionV>
                    <wp:extent cx="778476" cy="298483"/>
                    <wp:effectExtent l="0" t="0" r="0" b="6350"/>
                    <wp:wrapNone/>
                    <wp:docPr id="21" name="Cuadro de tex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8476" cy="2984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9C2722" w14:textId="77777777" w:rsidR="00110903" w:rsidRPr="004F2231" w:rsidRDefault="00110903" w:rsidP="004F2231">
                                <w:pPr>
                                  <w:rPr>
                                    <w:sz w:val="32"/>
                                  </w:rPr>
                                </w:pPr>
                                <w:r w:rsidRPr="004F2231">
                                  <w:rPr>
                                    <w:sz w:val="32"/>
                                    <w:szCs w:val="32"/>
                                    <w:lang w:bidi="es-ES"/>
                                  </w:rPr>
                                  <w:fldChar w:fldCharType="begin"/>
                                </w:r>
                                <w:r w:rsidRPr="004F2231">
                                  <w:rPr>
                                    <w:sz w:val="32"/>
                                    <w:szCs w:val="32"/>
                                    <w:lang w:bidi="es-ES"/>
                                  </w:rPr>
                                  <w:instrText xml:space="preserve"> PAGE  \* Arabic  \* MERGEFORMAT </w:instrText>
                                </w:r>
                                <w:r w:rsidRPr="004F2231">
                                  <w:rPr>
                                    <w:sz w:val="32"/>
                                    <w:szCs w:val="32"/>
                                    <w:lang w:bidi="es-ES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32"/>
                                    <w:szCs w:val="32"/>
                                    <w:lang w:bidi="es-ES"/>
                                  </w:rPr>
                                  <w:t>1</w:t>
                                </w:r>
                                <w:r w:rsidRPr="004F2231">
                                  <w:rPr>
                                    <w:sz w:val="32"/>
                                    <w:szCs w:val="32"/>
                                    <w:lang w:bidi="es-ES"/>
                                  </w:rPr>
                                  <w:fldChar w:fldCharType="end"/>
                                </w:r>
                              </w:p>
                              <w:p w14:paraId="489646DA" w14:textId="77777777" w:rsidR="00110903" w:rsidRPr="004F2231" w:rsidRDefault="00110903" w:rsidP="004F2231">
                                <w:pPr>
                                  <w:rPr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F911ED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1" o:spid="_x0000_s1036" type="#_x0000_t202" style="position:absolute;left:0;text-align:left;margin-left:560.5pt;margin-top:19.1pt;width:61.3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" filled="f" stroked="f" strokeweight=".5pt">
                    <v:textbox>
                      <w:txbxContent>
                        <w:p w14:paraId="739C2722" w14:textId="77777777" w:rsidR="00110903" w:rsidRPr="004F2231" w:rsidRDefault="00110903" w:rsidP="004F2231">
                          <w:pPr>
                            <w:rPr>
                              <w:sz w:val="32"/>
                            </w:rPr>
                          </w:pPr>
                          <w:r w:rsidRPr="004F2231">
                            <w:rPr>
                              <w:sz w:val="32"/>
                              <w:szCs w:val="32"/>
                              <w:lang w:bidi="es-ES"/>
                            </w:rPr>
                            <w:fldChar w:fldCharType="begin"/>
                          </w:r>
                          <w:r w:rsidRPr="004F2231">
                            <w:rPr>
                              <w:sz w:val="32"/>
                              <w:szCs w:val="32"/>
                              <w:lang w:bidi="es-ES"/>
                            </w:rPr>
                            <w:instrText xml:space="preserve"> PAGE  \* Arabic  \* MERGEFORMAT </w:instrText>
                          </w:r>
                          <w:r w:rsidRPr="004F2231">
                            <w:rPr>
                              <w:sz w:val="32"/>
                              <w:szCs w:val="32"/>
                              <w:lang w:bidi="es-E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32"/>
                              <w:szCs w:val="32"/>
                              <w:lang w:bidi="es-ES"/>
                            </w:rPr>
                            <w:t>1</w:t>
                          </w:r>
                          <w:r w:rsidRPr="004F2231">
                            <w:rPr>
                              <w:sz w:val="32"/>
                              <w:szCs w:val="32"/>
                              <w:lang w:bidi="es-ES"/>
                            </w:rPr>
                            <w:fldChar w:fldCharType="end"/>
                          </w:r>
                        </w:p>
                        <w:p w14:paraId="489646DA" w14:textId="77777777" w:rsidR="00110903" w:rsidRPr="004F2231" w:rsidRDefault="00110903" w:rsidP="004F2231">
                          <w:pPr>
                            <w:rPr>
                              <w:sz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0D68306A" wp14:editId="7115F845">
                    <wp:extent cx="8035162" cy="1540990"/>
                    <wp:effectExtent l="0" t="0" r="4445" b="2540"/>
                    <wp:docPr id="20" name="Grupo 20" descr="encabezado de rectángulo de colo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35162" cy="1540990"/>
                              <a:chOff x="0" y="0"/>
                              <a:chExt cx="7884949" cy="1512570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Gráfico 14" descr="rectángulo de color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7708"/>
                                <a:ext cx="4250690" cy="9747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áfico 16" descr="rectángulo de color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96DAC541-7B7A-43D3-8B79-37D633B846F1}">
                                    <asvg:svgBlip xmlns:asvg="http://schemas.microsoft.com/office/drawing/2016/SVG/main" r:embed="rId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459891" y="0"/>
                                <a:ext cx="1050290" cy="15125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9" name="Gráfico 19" descr="rectángulo gris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96DAC541-7B7A-43D3-8B79-37D633B846F1}">
                                    <asvg:svgBlip xmlns:asvg="http://schemas.microsoft.com/office/drawing/2016/SVG/main" r:embed="rId6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624859" y="0"/>
                                <a:ext cx="3260090" cy="8026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D4E9761" id="Grupo 20" o:spid="_x0000_s1026" alt="encabezado de rectángulo de color" style="width:632.7pt;height:121.35pt;mso-position-horizontal-relative:char;mso-position-vertical-relative:line" coordsize="78849,15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áfico 14" o:spid="_x0000_s1027" type="#_x0000_t75" alt="rectángulo de color" style="position:absolute;top:1977;width:42506;height:9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">
                      <v:imagedata r:id="rId7" o:title="rectángulo de color"/>
                    </v:shape>
                    <v:shape id="Gráfico 16" o:spid="_x0000_s1028" type="#_x0000_t75" alt="rectángulo de color" style="position:absolute;left:34598;width:10503;height:15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">
                      <v:imagedata r:id="rId8" o:title="rectángulo de color"/>
                    </v:shape>
                    <v:shape id="Gráfico 19" o:spid="_x0000_s1029" type="#_x0000_t75" alt="rectángulo gris" style="position:absolute;left:46248;width:32601;height:8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">
                      <v:imagedata r:id="rId9" o:title="rectángulo gris"/>
                    </v:shape>
                    <w10:anchorlock/>
                  </v:group>
                </w:pict>
              </mc:Fallback>
            </mc:AlternateContent>
          </w:r>
        </w:p>
      </w:tc>
    </w:tr>
  </w:tbl>
  <w:p w14:paraId="342C3E72" w14:textId="77777777" w:rsidR="00110903" w:rsidRDefault="00110903" w:rsidP="007057F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122CA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FFC57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F07A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1E5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F3020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EA56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FEB3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A8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67C2F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CE726E"/>
    <w:multiLevelType w:val="hybridMultilevel"/>
    <w:tmpl w:val="5EB48B3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42D6C"/>
    <w:multiLevelType w:val="hybridMultilevel"/>
    <w:tmpl w:val="6F743E2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15697"/>
    <w:multiLevelType w:val="hybridMultilevel"/>
    <w:tmpl w:val="6BBA5AF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B5AEF"/>
    <w:multiLevelType w:val="hybridMultilevel"/>
    <w:tmpl w:val="B7E4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C710A"/>
    <w:multiLevelType w:val="hybridMultilevel"/>
    <w:tmpl w:val="63AC482A"/>
    <w:lvl w:ilvl="0" w:tplc="88C686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17A6B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E2D3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04E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CD9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52AD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2CB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290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3482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D0AC6"/>
    <w:multiLevelType w:val="hybridMultilevel"/>
    <w:tmpl w:val="0FFA25C6"/>
    <w:lvl w:ilvl="0" w:tplc="100A000F">
      <w:start w:val="1"/>
      <w:numFmt w:val="decimal"/>
      <w:lvlText w:val="%1."/>
      <w:lvlJc w:val="left"/>
      <w:pPr>
        <w:ind w:left="770" w:hanging="360"/>
      </w:pPr>
    </w:lvl>
    <w:lvl w:ilvl="1" w:tplc="100A0019" w:tentative="1">
      <w:start w:val="1"/>
      <w:numFmt w:val="lowerLetter"/>
      <w:lvlText w:val="%2."/>
      <w:lvlJc w:val="left"/>
      <w:pPr>
        <w:ind w:left="1490" w:hanging="360"/>
      </w:pPr>
    </w:lvl>
    <w:lvl w:ilvl="2" w:tplc="100A001B" w:tentative="1">
      <w:start w:val="1"/>
      <w:numFmt w:val="lowerRoman"/>
      <w:lvlText w:val="%3."/>
      <w:lvlJc w:val="right"/>
      <w:pPr>
        <w:ind w:left="2210" w:hanging="180"/>
      </w:pPr>
    </w:lvl>
    <w:lvl w:ilvl="3" w:tplc="100A000F" w:tentative="1">
      <w:start w:val="1"/>
      <w:numFmt w:val="decimal"/>
      <w:lvlText w:val="%4."/>
      <w:lvlJc w:val="left"/>
      <w:pPr>
        <w:ind w:left="2930" w:hanging="360"/>
      </w:pPr>
    </w:lvl>
    <w:lvl w:ilvl="4" w:tplc="100A0019" w:tentative="1">
      <w:start w:val="1"/>
      <w:numFmt w:val="lowerLetter"/>
      <w:lvlText w:val="%5."/>
      <w:lvlJc w:val="left"/>
      <w:pPr>
        <w:ind w:left="3650" w:hanging="360"/>
      </w:pPr>
    </w:lvl>
    <w:lvl w:ilvl="5" w:tplc="100A001B" w:tentative="1">
      <w:start w:val="1"/>
      <w:numFmt w:val="lowerRoman"/>
      <w:lvlText w:val="%6."/>
      <w:lvlJc w:val="right"/>
      <w:pPr>
        <w:ind w:left="4370" w:hanging="180"/>
      </w:pPr>
    </w:lvl>
    <w:lvl w:ilvl="6" w:tplc="100A000F" w:tentative="1">
      <w:start w:val="1"/>
      <w:numFmt w:val="decimal"/>
      <w:lvlText w:val="%7."/>
      <w:lvlJc w:val="left"/>
      <w:pPr>
        <w:ind w:left="5090" w:hanging="360"/>
      </w:pPr>
    </w:lvl>
    <w:lvl w:ilvl="7" w:tplc="100A0019" w:tentative="1">
      <w:start w:val="1"/>
      <w:numFmt w:val="lowerLetter"/>
      <w:lvlText w:val="%8."/>
      <w:lvlJc w:val="left"/>
      <w:pPr>
        <w:ind w:left="5810" w:hanging="360"/>
      </w:pPr>
    </w:lvl>
    <w:lvl w:ilvl="8" w:tplc="10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5" w15:restartNumberingAfterBreak="0">
    <w:nsid w:val="444978C0"/>
    <w:multiLevelType w:val="hybridMultilevel"/>
    <w:tmpl w:val="3DE6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3A398F"/>
    <w:multiLevelType w:val="hybridMultilevel"/>
    <w:tmpl w:val="E57C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936598"/>
    <w:multiLevelType w:val="hybridMultilevel"/>
    <w:tmpl w:val="E48EB1CA"/>
    <w:lvl w:ilvl="0" w:tplc="AE14A238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D646E0"/>
    <w:multiLevelType w:val="hybridMultilevel"/>
    <w:tmpl w:val="9980350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1792F37"/>
    <w:multiLevelType w:val="hybridMultilevel"/>
    <w:tmpl w:val="6BBA5AF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D85391"/>
    <w:multiLevelType w:val="multilevel"/>
    <w:tmpl w:val="A2F88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22" w15:restartNumberingAfterBreak="0">
    <w:nsid w:val="79AC0104"/>
    <w:multiLevelType w:val="multilevel"/>
    <w:tmpl w:val="C37E5FF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upperRoman"/>
      <w:lvlText w:val="%6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lowerRoman"/>
      <w:lvlText w:val="%7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7B6E7B62"/>
    <w:multiLevelType w:val="hybridMultilevel"/>
    <w:tmpl w:val="0F5EF7E0"/>
    <w:lvl w:ilvl="0" w:tplc="FC54D8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7E211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34F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448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4DA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8AC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2FD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6D3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D6BF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301BF5"/>
    <w:multiLevelType w:val="hybridMultilevel"/>
    <w:tmpl w:val="6A3AC0C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867F8E"/>
    <w:multiLevelType w:val="hybridMultilevel"/>
    <w:tmpl w:val="80A49A54"/>
    <w:lvl w:ilvl="0" w:tplc="10D64394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23"/>
  </w:num>
  <w:num w:numId="4">
    <w:abstractNumId w:val="25"/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2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7"/>
  </w:num>
  <w:num w:numId="18">
    <w:abstractNumId w:val="12"/>
  </w:num>
  <w:num w:numId="19">
    <w:abstractNumId w:val="16"/>
  </w:num>
  <w:num w:numId="20">
    <w:abstractNumId w:val="18"/>
  </w:num>
  <w:num w:numId="21">
    <w:abstractNumId w:val="24"/>
  </w:num>
  <w:num w:numId="22">
    <w:abstractNumId w:val="14"/>
  </w:num>
  <w:num w:numId="23">
    <w:abstractNumId w:val="19"/>
  </w:num>
  <w:num w:numId="24">
    <w:abstractNumId w:val="10"/>
  </w:num>
  <w:num w:numId="25">
    <w:abstractNumId w:val="11"/>
  </w:num>
  <w:num w:numId="26">
    <w:abstractNumId w:val="20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62"/>
    <w:rsid w:val="000174F2"/>
    <w:rsid w:val="00047366"/>
    <w:rsid w:val="00067C92"/>
    <w:rsid w:val="00110903"/>
    <w:rsid w:val="00136006"/>
    <w:rsid w:val="001449EC"/>
    <w:rsid w:val="00146CD2"/>
    <w:rsid w:val="00162EA6"/>
    <w:rsid w:val="001670A7"/>
    <w:rsid w:val="0018562F"/>
    <w:rsid w:val="001A211C"/>
    <w:rsid w:val="001B361F"/>
    <w:rsid w:val="001D10D5"/>
    <w:rsid w:val="001E1675"/>
    <w:rsid w:val="001F0AF0"/>
    <w:rsid w:val="002178B9"/>
    <w:rsid w:val="00291712"/>
    <w:rsid w:val="002E0194"/>
    <w:rsid w:val="00303EF8"/>
    <w:rsid w:val="003620E2"/>
    <w:rsid w:val="003B3BAD"/>
    <w:rsid w:val="003F5051"/>
    <w:rsid w:val="00420DF5"/>
    <w:rsid w:val="004371B6"/>
    <w:rsid w:val="00444C7B"/>
    <w:rsid w:val="0048718B"/>
    <w:rsid w:val="0049185C"/>
    <w:rsid w:val="004E1413"/>
    <w:rsid w:val="004F2231"/>
    <w:rsid w:val="0051019E"/>
    <w:rsid w:val="005112D1"/>
    <w:rsid w:val="0055035B"/>
    <w:rsid w:val="005C3643"/>
    <w:rsid w:val="0068500D"/>
    <w:rsid w:val="006F70B4"/>
    <w:rsid w:val="007057F4"/>
    <w:rsid w:val="007417B3"/>
    <w:rsid w:val="00742102"/>
    <w:rsid w:val="00750AC4"/>
    <w:rsid w:val="00773B66"/>
    <w:rsid w:val="007C7473"/>
    <w:rsid w:val="007D26F1"/>
    <w:rsid w:val="007E5499"/>
    <w:rsid w:val="008253A5"/>
    <w:rsid w:val="008417CE"/>
    <w:rsid w:val="0084277E"/>
    <w:rsid w:val="008A3C95"/>
    <w:rsid w:val="008C386D"/>
    <w:rsid w:val="008C5106"/>
    <w:rsid w:val="008D5829"/>
    <w:rsid w:val="00946F55"/>
    <w:rsid w:val="00965BD5"/>
    <w:rsid w:val="009875C8"/>
    <w:rsid w:val="00991D08"/>
    <w:rsid w:val="00A63DE6"/>
    <w:rsid w:val="00AC7862"/>
    <w:rsid w:val="00B00CF7"/>
    <w:rsid w:val="00B0688D"/>
    <w:rsid w:val="00B12D61"/>
    <w:rsid w:val="00B40525"/>
    <w:rsid w:val="00B41D82"/>
    <w:rsid w:val="00B90346"/>
    <w:rsid w:val="00BB6CAC"/>
    <w:rsid w:val="00BE7253"/>
    <w:rsid w:val="00C95D18"/>
    <w:rsid w:val="00CA16E0"/>
    <w:rsid w:val="00CE0BC9"/>
    <w:rsid w:val="00D2045C"/>
    <w:rsid w:val="00D42B35"/>
    <w:rsid w:val="00D540AF"/>
    <w:rsid w:val="00D6093C"/>
    <w:rsid w:val="00D638C1"/>
    <w:rsid w:val="00D73D44"/>
    <w:rsid w:val="00D967AC"/>
    <w:rsid w:val="00E1560F"/>
    <w:rsid w:val="00E500A1"/>
    <w:rsid w:val="00E50A4D"/>
    <w:rsid w:val="00E7232E"/>
    <w:rsid w:val="00E758BC"/>
    <w:rsid w:val="00E95AFE"/>
    <w:rsid w:val="00ED3756"/>
    <w:rsid w:val="00F43A02"/>
    <w:rsid w:val="00F45884"/>
    <w:rsid w:val="00F553FE"/>
    <w:rsid w:val="00F63939"/>
    <w:rsid w:val="00F91AD0"/>
    <w:rsid w:val="00FB05E4"/>
    <w:rsid w:val="00FC4062"/>
    <w:rsid w:val="00FE274F"/>
    <w:rsid w:val="00FF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7E0EC12"/>
  <w15:chartTrackingRefBased/>
  <w15:docId w15:val="{9C218EDF-6019-4C70-ACA2-16246D1D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473"/>
    <w:pPr>
      <w:spacing w:after="0"/>
    </w:pPr>
    <w:rPr>
      <w:b/>
      <w:color w:val="0F0F3F" w:themeColor="text1"/>
      <w:sz w:val="28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057F4"/>
    <w:pPr>
      <w:keepNext/>
      <w:keepLines/>
      <w:framePr w:hSpace="180" w:wrap="around" w:vAnchor="page" w:hAnchor="margin" w:y="974"/>
      <w:contextualSpacing/>
      <w:jc w:val="both"/>
      <w:outlineLvl w:val="0"/>
    </w:pPr>
    <w:rPr>
      <w:rFonts w:asciiTheme="majorHAnsi" w:eastAsiaTheme="majorEastAsia" w:hAnsiTheme="majorHAnsi" w:cstheme="majorBidi"/>
      <w:bCs/>
      <w:sz w:val="4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78B9"/>
    <w:pPr>
      <w:framePr w:hSpace="180" w:wrap="around" w:vAnchor="page" w:hAnchor="margin" w:y="3427"/>
      <w:spacing w:after="200"/>
      <w:outlineLvl w:val="1"/>
    </w:pPr>
    <w:rPr>
      <w:rFonts w:asciiTheme="majorHAnsi" w:hAnsiTheme="majorHAnsi"/>
      <w:color w:val="0189F9" w:themeColor="accent1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57F4"/>
    <w:pPr>
      <w:outlineLvl w:val="2"/>
    </w:pPr>
    <w:rPr>
      <w:rFonts w:asciiTheme="majorHAnsi" w:hAnsiTheme="majorHAns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F223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5BA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0189F9" w:themeColor="accent1"/>
      <w:spacing w:val="0"/>
    </w:rPr>
  </w:style>
  <w:style w:type="character" w:customStyle="1" w:styleId="Ttulo1Car">
    <w:name w:val="Título 1 Car"/>
    <w:basedOn w:val="Fuentedeprrafopredeter"/>
    <w:link w:val="Ttulo1"/>
    <w:uiPriority w:val="9"/>
    <w:rsid w:val="007057F4"/>
    <w:rPr>
      <w:rFonts w:asciiTheme="majorHAnsi" w:eastAsiaTheme="majorEastAsia" w:hAnsiTheme="majorHAnsi" w:cstheme="majorBidi"/>
      <w:b/>
      <w:bCs/>
      <w:color w:val="0F0F3F" w:themeColor="text1"/>
      <w:sz w:val="4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2178B9"/>
    <w:rPr>
      <w:rFonts w:asciiTheme="majorHAnsi" w:hAnsiTheme="majorHAnsi"/>
      <w:b/>
      <w:color w:val="0189F9" w:themeColor="accent1"/>
      <w:sz w:val="40"/>
      <w:szCs w:val="40"/>
      <w:lang w:eastAsia="en-US"/>
    </w:rPr>
  </w:style>
  <w:style w:type="paragraph" w:styleId="Listaconvietas">
    <w:name w:val="List Bullet"/>
    <w:basedOn w:val="Contenido"/>
    <w:uiPriority w:val="11"/>
    <w:qFormat/>
    <w:rsid w:val="005C3643"/>
    <w:pPr>
      <w:framePr w:wrap="around"/>
      <w:numPr>
        <w:numId w:val="17"/>
      </w:numPr>
    </w:pPr>
    <w:rPr>
      <w:noProof/>
    </w:rPr>
  </w:style>
  <w:style w:type="paragraph" w:customStyle="1" w:styleId="AlignedText">
    <w:name w:val="Aligned Text"/>
    <w:basedOn w:val="Ttulo3"/>
    <w:uiPriority w:val="2"/>
    <w:qFormat/>
    <w:rsid w:val="004F2231"/>
  </w:style>
  <w:style w:type="paragraph" w:styleId="TDC1">
    <w:name w:val="toc 1"/>
    <w:basedOn w:val="Normal"/>
    <w:uiPriority w:val="39"/>
    <w:pPr>
      <w:tabs>
        <w:tab w:val="right" w:leader="dot" w:pos="5040"/>
      </w:tabs>
    </w:pPr>
  </w:style>
  <w:style w:type="paragraph" w:styleId="TDC2">
    <w:name w:val="toc 2"/>
    <w:basedOn w:val="Normal"/>
    <w:uiPriority w:val="39"/>
    <w:pPr>
      <w:tabs>
        <w:tab w:val="right" w:leader="dot" w:pos="5040"/>
      </w:tabs>
    </w:pPr>
  </w:style>
  <w:style w:type="paragraph" w:styleId="Ttulo">
    <w:name w:val="Title"/>
    <w:basedOn w:val="Normal"/>
    <w:link w:val="TtuloCar"/>
    <w:uiPriority w:val="1"/>
    <w:qFormat/>
    <w:rsid w:val="002E0194"/>
    <w:pPr>
      <w:framePr w:hSpace="180" w:wrap="around" w:vAnchor="page" w:hAnchor="margin" w:y="974"/>
      <w:spacing w:line="240" w:lineRule="auto"/>
      <w:contextualSpacing/>
    </w:pPr>
    <w:rPr>
      <w:rFonts w:asciiTheme="majorHAnsi" w:eastAsiaTheme="majorEastAsia" w:hAnsiTheme="majorHAnsi" w:cstheme="majorBidi"/>
      <w:kern w:val="28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"/>
    <w:rsid w:val="002E0194"/>
    <w:rPr>
      <w:rFonts w:asciiTheme="majorHAnsi" w:eastAsiaTheme="majorEastAsia" w:hAnsiTheme="majorHAnsi" w:cstheme="majorBidi"/>
      <w:b/>
      <w:color w:val="0F0F3F" w:themeColor="text1"/>
      <w:kern w:val="28"/>
      <w:sz w:val="80"/>
      <w:szCs w:val="80"/>
      <w:lang w:eastAsia="en-US"/>
    </w:rPr>
  </w:style>
  <w:style w:type="paragraph" w:styleId="TtuloTDC">
    <w:name w:val="TOC Heading"/>
    <w:basedOn w:val="Ttulo1"/>
    <w:next w:val="Normal"/>
    <w:uiPriority w:val="39"/>
    <w:qFormat/>
    <w:rsid w:val="001F0AF0"/>
    <w:pPr>
      <w:pageBreakBefore/>
      <w:framePr w:wrap="around"/>
      <w:outlineLvl w:val="9"/>
    </w:pPr>
    <w:rPr>
      <w:caps/>
    </w:rPr>
  </w:style>
  <w:style w:type="paragraph" w:styleId="Piedepgina">
    <w:name w:val="footer"/>
    <w:basedOn w:val="Normal"/>
    <w:link w:val="PiedepginaCar"/>
    <w:uiPriority w:val="99"/>
    <w:pPr>
      <w:spacing w:line="240" w:lineRule="auto"/>
      <w:ind w:right="130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Pr>
      <w:lang w:eastAsia="en-US"/>
    </w:rPr>
  </w:style>
  <w:style w:type="paragraph" w:styleId="Encabezado">
    <w:name w:val="header"/>
    <w:basedOn w:val="Normal"/>
    <w:link w:val="EncabezadoCar"/>
    <w:uiPriority w:val="99"/>
    <w:pPr>
      <w:spacing w:line="240" w:lineRule="auto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eastAsia="en-US"/>
    </w:rPr>
  </w:style>
  <w:style w:type="table" w:styleId="Tablaconcuadrcula">
    <w:name w:val="Table Grid"/>
    <w:basedOn w:val="Tablanormal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  <w:lang w:eastAsia="en-US"/>
    </w:rPr>
  </w:style>
  <w:style w:type="paragraph" w:styleId="Listaconnmeros">
    <w:name w:val="List Number"/>
    <w:basedOn w:val="Normal"/>
    <w:uiPriority w:val="10"/>
    <w:qFormat/>
    <w:rsid w:val="00B0688D"/>
    <w:pPr>
      <w:numPr>
        <w:numId w:val="2"/>
      </w:numPr>
    </w:pPr>
    <w:rPr>
      <w:rFonts w:eastAsiaTheme="minorHAnsi"/>
      <w:b w:val="0"/>
    </w:rPr>
  </w:style>
  <w:style w:type="character" w:customStyle="1" w:styleId="Ttulo3Car">
    <w:name w:val="Título 3 Car"/>
    <w:basedOn w:val="Fuentedeprrafopredeter"/>
    <w:link w:val="Ttulo3"/>
    <w:uiPriority w:val="9"/>
    <w:rsid w:val="007057F4"/>
    <w:rPr>
      <w:rFonts w:asciiTheme="majorHAnsi" w:hAnsiTheme="majorHAnsi"/>
      <w:b/>
      <w:color w:val="0F0F3F" w:themeColor="text1"/>
      <w:sz w:val="32"/>
      <w:szCs w:val="3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7057F4"/>
    <w:pPr>
      <w:spacing w:after="100"/>
      <w:ind w:left="560"/>
    </w:pPr>
  </w:style>
  <w:style w:type="character" w:styleId="Hipervnculo">
    <w:name w:val="Hyperlink"/>
    <w:basedOn w:val="Fuentedeprrafopredeter"/>
    <w:uiPriority w:val="99"/>
    <w:unhideWhenUsed/>
    <w:rsid w:val="007057F4"/>
    <w:rPr>
      <w:color w:val="60C5E8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4F2231"/>
    <w:rPr>
      <w:rFonts w:asciiTheme="majorHAnsi" w:eastAsiaTheme="majorEastAsia" w:hAnsiTheme="majorHAnsi" w:cstheme="majorBidi"/>
      <w:b/>
      <w:i/>
      <w:iCs/>
      <w:color w:val="0065BA" w:themeColor="accent1" w:themeShade="BF"/>
      <w:sz w:val="28"/>
      <w:lang w:eastAsia="en-US"/>
    </w:rPr>
  </w:style>
  <w:style w:type="paragraph" w:customStyle="1" w:styleId="Contenido">
    <w:name w:val="Contenido"/>
    <w:basedOn w:val="Normal"/>
    <w:link w:val="Carcterdecontenido"/>
    <w:qFormat/>
    <w:rsid w:val="002178B9"/>
    <w:pPr>
      <w:framePr w:hSpace="180" w:wrap="around" w:vAnchor="page" w:hAnchor="margin" w:y="3427"/>
      <w:spacing w:line="240" w:lineRule="auto"/>
    </w:pPr>
    <w:rPr>
      <w:b w:val="0"/>
    </w:rPr>
  </w:style>
  <w:style w:type="character" w:styleId="nfasis">
    <w:name w:val="Emphasis"/>
    <w:basedOn w:val="Fuentedeprrafopredeter"/>
    <w:uiPriority w:val="20"/>
    <w:unhideWhenUsed/>
    <w:qFormat/>
    <w:rsid w:val="007C7473"/>
    <w:rPr>
      <w:i/>
      <w:iCs/>
    </w:rPr>
  </w:style>
  <w:style w:type="character" w:customStyle="1" w:styleId="Carcterdecontenido">
    <w:name w:val="Carácter de contenido"/>
    <w:basedOn w:val="Fuentedeprrafopredeter"/>
    <w:link w:val="Contenido"/>
    <w:rsid w:val="002178B9"/>
    <w:rPr>
      <w:color w:val="0F0F3F" w:themeColor="text1"/>
      <w:sz w:val="28"/>
      <w:lang w:eastAsia="en-US"/>
    </w:rPr>
  </w:style>
  <w:style w:type="paragraph" w:styleId="Prrafodelista">
    <w:name w:val="List Paragraph"/>
    <w:basedOn w:val="Normal"/>
    <w:uiPriority w:val="34"/>
    <w:unhideWhenUsed/>
    <w:qFormat/>
    <w:rsid w:val="00B12D6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E500A1"/>
    <w:pPr>
      <w:spacing w:after="0" w:line="240" w:lineRule="auto"/>
    </w:pPr>
    <w:rPr>
      <w:lang w:val="es-GT"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500A1"/>
    <w:rPr>
      <w:lang w:val="es-GT"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sv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sv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24" Type="http://schemas.openxmlformats.org/officeDocument/2006/relationships/image" Target="media/image18.png"/><Relationship Id="rId32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sv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sv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8" Type="http://schemas.openxmlformats.org/officeDocument/2006/relationships/image" Target="media/image2.sv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3" Type="http://schemas.openxmlformats.org/officeDocument/2006/relationships/image" Target="media/image14.png"/><Relationship Id="rId7" Type="http://schemas.openxmlformats.org/officeDocument/2006/relationships/image" Target="media/image18.png"/><Relationship Id="rId2" Type="http://schemas.openxmlformats.org/officeDocument/2006/relationships/image" Target="media/image13.svg"/><Relationship Id="rId1" Type="http://schemas.openxmlformats.org/officeDocument/2006/relationships/image" Target="media/image12.png"/><Relationship Id="rId6" Type="http://schemas.openxmlformats.org/officeDocument/2006/relationships/image" Target="media/image17.svg"/><Relationship Id="rId5" Type="http://schemas.openxmlformats.org/officeDocument/2006/relationships/image" Target="media/image16.png"/><Relationship Id="rId4" Type="http://schemas.openxmlformats.org/officeDocument/2006/relationships/image" Target="media/image15.svg"/><Relationship Id="rId9" Type="http://schemas.openxmlformats.org/officeDocument/2006/relationships/image" Target="media/image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ALD\AppData\Roaming\Microsoft\Templates\Informe%20empresarial%20(dise&#241;o%20gr&#225;fic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38052B15CAF43E98EBB4E8C15138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CFC71-D692-4B10-B984-3ED6795D6566}"/>
      </w:docPartPr>
      <w:docPartBody>
        <w:p w:rsidR="00B028E8" w:rsidRDefault="00B028E8">
          <w:pPr>
            <w:pStyle w:val="B38052B15CAF43E98EBB4E8C151389C9"/>
          </w:pPr>
          <w:r>
            <w:rPr>
              <w:lang w:bidi="es-ES"/>
            </w:rPr>
            <w:t>Escriba el título de capítulo (nivel 1)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E8"/>
    <w:rsid w:val="00B0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38052B15CAF43E98EBB4E8C151389C9">
    <w:name w:val="B38052B15CAF43E98EBB4E8C151389C9"/>
  </w:style>
  <w:style w:type="paragraph" w:customStyle="1" w:styleId="905EEA37A2EB4EF38A0076D53FED2BD3">
    <w:name w:val="905EEA37A2EB4EF38A0076D53FED2BD3"/>
  </w:style>
  <w:style w:type="paragraph" w:customStyle="1" w:styleId="C49C514D097C4BE1AD0AF1847BB2ED1E">
    <w:name w:val="C49C514D097C4BE1AD0AF1847BB2ED1E"/>
  </w:style>
  <w:style w:type="paragraph" w:customStyle="1" w:styleId="A99FE677CCA048C396979F7F624FE711">
    <w:name w:val="A99FE677CCA048C396979F7F624FE711"/>
  </w:style>
  <w:style w:type="paragraph" w:customStyle="1" w:styleId="39EAE350D3724B8DA81D4C2065E455B1">
    <w:name w:val="39EAE350D3724B8DA81D4C2065E455B1"/>
  </w:style>
  <w:style w:type="paragraph" w:customStyle="1" w:styleId="2AE9AD0AB140488299BFCA4B0EBDF118">
    <w:name w:val="2AE9AD0AB140488299BFCA4B0EBDF118"/>
  </w:style>
  <w:style w:type="paragraph" w:customStyle="1" w:styleId="8D79F91E369D405F8B4FC45EC6F6A4CC">
    <w:name w:val="8D79F91E369D405F8B4FC45EC6F6A4CC"/>
    <w:rsid w:val="00B028E8"/>
  </w:style>
  <w:style w:type="paragraph" w:customStyle="1" w:styleId="44CB2930C1C148219AA9A16A0DA5B9C1">
    <w:name w:val="44CB2930C1C148219AA9A16A0DA5B9C1"/>
    <w:rsid w:val="00B028E8"/>
  </w:style>
  <w:style w:type="paragraph" w:customStyle="1" w:styleId="B547F0AC77AF40CB8AA10AE2AE6082C4">
    <w:name w:val="B547F0AC77AF40CB8AA10AE2AE6082C4"/>
    <w:rsid w:val="00B028E8"/>
  </w:style>
  <w:style w:type="paragraph" w:customStyle="1" w:styleId="C752A72D67CB4F7AA690F8025980C77A">
    <w:name w:val="C752A72D67CB4F7AA690F8025980C77A"/>
    <w:rsid w:val="00B028E8"/>
  </w:style>
  <w:style w:type="paragraph" w:customStyle="1" w:styleId="35A305252EDF43289BD33C7B7FCF9E15">
    <w:name w:val="35A305252EDF43289BD33C7B7FCF9E15"/>
    <w:rsid w:val="00B028E8"/>
  </w:style>
  <w:style w:type="paragraph" w:customStyle="1" w:styleId="D0959EE6713248EAAF7E11EC70A6F908">
    <w:name w:val="D0959EE6713248EAAF7E11EC70A6F908"/>
    <w:rsid w:val="00B028E8"/>
  </w:style>
  <w:style w:type="paragraph" w:customStyle="1" w:styleId="63897439BD6046BB93223A0189C3DFDE">
    <w:name w:val="63897439BD6046BB93223A0189C3DFDE"/>
    <w:rsid w:val="00B028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2.jpeg"/></Relationships>
</file>

<file path=word/theme/theme1.xml><?xml version="1.0" encoding="utf-8"?>
<a:theme xmlns:a="http://schemas.openxmlformats.org/drawingml/2006/main" name="Report">
  <a:themeElements>
    <a:clrScheme name="Custom 50">
      <a:dk1>
        <a:srgbClr val="0F0F3F"/>
      </a:dk1>
      <a:lt1>
        <a:sysClr val="window" lastClr="FFFFFF"/>
      </a:lt1>
      <a:dk2>
        <a:srgbClr val="292561"/>
      </a:dk2>
      <a:lt2>
        <a:srgbClr val="F2F2F2"/>
      </a:lt2>
      <a:accent1>
        <a:srgbClr val="0189F9"/>
      </a:accent1>
      <a:accent2>
        <a:srgbClr val="293B90"/>
      </a:accent2>
      <a:accent3>
        <a:srgbClr val="2664B0"/>
      </a:accent3>
      <a:accent4>
        <a:srgbClr val="5998D2"/>
      </a:accent4>
      <a:accent5>
        <a:srgbClr val="60C5E8"/>
      </a:accent5>
      <a:accent6>
        <a:srgbClr val="2664B0"/>
      </a:accent6>
      <a:hlink>
        <a:srgbClr val="60C5E8"/>
      </a:hlink>
      <a:folHlink>
        <a:srgbClr val="60C5E8"/>
      </a:folHlink>
    </a:clrScheme>
    <a:fontScheme name="Personalizado 4">
      <a:majorFont>
        <a:latin typeface="Gill Sans MT"/>
        <a:ea typeface=""/>
        <a:cs typeface=""/>
      </a:majorFont>
      <a:minorFont>
        <a:latin typeface="Bookman Old Style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empresarial (diseño gráfico).dotx</Template>
  <TotalTime>160</TotalTime>
  <Pages>5</Pages>
  <Words>119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Gonz</dc:creator>
  <cp:keywords/>
  <dc:description/>
  <cp:lastModifiedBy>Donald Gonz</cp:lastModifiedBy>
  <cp:revision>1</cp:revision>
  <dcterms:created xsi:type="dcterms:W3CDTF">2020-04-24T19:26:00Z</dcterms:created>
  <dcterms:modified xsi:type="dcterms:W3CDTF">2020-04-24T22:08:00Z</dcterms:modified>
</cp:coreProperties>
</file>