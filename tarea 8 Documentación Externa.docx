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3"/>
        <w:tblW w:w="0" w:type="auto"/>
        <w:tblLayout w:type="fixed"/>
        <w:tblLook w:val="0600" w:firstRow="0" w:lastRow="0" w:firstColumn="0" w:lastColumn="0" w:noHBand="1" w:noVBand="1"/>
      </w:tblPr>
      <w:tblGrid>
        <w:gridCol w:w="6799"/>
        <w:gridCol w:w="3833"/>
      </w:tblGrid>
      <w:tr w:rsidR="00A81248" w:rsidRPr="0000352C" w14:paraId="5704375B" w14:textId="77777777" w:rsidTr="006052E1">
        <w:tc>
          <w:tcPr>
            <w:tcW w:w="6799" w:type="dxa"/>
          </w:tcPr>
          <w:p w14:paraId="0203B934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3833" w:type="dxa"/>
          </w:tcPr>
          <w:p w14:paraId="63E4AE6B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6052E1" w:rsidRPr="0000352C" w14:paraId="25EF0686" w14:textId="77777777" w:rsidTr="006052E1">
        <w:trPr>
          <w:trHeight w:val="2719"/>
        </w:trPr>
        <w:tc>
          <w:tcPr>
            <w:tcW w:w="10632" w:type="dxa"/>
            <w:gridSpan w:val="2"/>
          </w:tcPr>
          <w:p w14:paraId="48615BE1" w14:textId="77777777" w:rsidR="006052E1" w:rsidRPr="006052E1" w:rsidRDefault="006052E1" w:rsidP="006052E1">
            <w:pPr>
              <w:pStyle w:val="Ttulo1"/>
              <w:rPr>
                <w:rFonts w:ascii="Bernard MT Condensed" w:hAnsi="Bernard MT Condensed"/>
                <w:noProof/>
                <w:sz w:val="110"/>
                <w:szCs w:val="110"/>
              </w:rPr>
            </w:pPr>
            <w:r w:rsidRPr="006052E1">
              <w:rPr>
                <w:rFonts w:ascii="Bernard MT Condensed" w:hAnsi="Bernard MT Condensed"/>
                <w:noProof/>
                <w:sz w:val="110"/>
                <w:szCs w:val="110"/>
              </w:rPr>
              <w:t>Documentaci</w:t>
            </w:r>
            <w:r w:rsidRPr="006052E1">
              <w:rPr>
                <w:rFonts w:ascii="Bernard MT Condensed" w:hAnsi="Bernard MT Condensed"/>
                <w:noProof/>
                <w:sz w:val="110"/>
                <w:szCs w:val="110"/>
                <w:lang w:val="es-GT"/>
              </w:rPr>
              <w:t>ó</w:t>
            </w:r>
            <w:r w:rsidRPr="006052E1">
              <w:rPr>
                <w:rFonts w:ascii="Bernard MT Condensed" w:hAnsi="Bernard MT Condensed"/>
                <w:noProof/>
                <w:sz w:val="110"/>
                <w:szCs w:val="110"/>
              </w:rPr>
              <w:t xml:space="preserve">n </w:t>
            </w:r>
          </w:p>
          <w:p w14:paraId="5E05F759" w14:textId="0BDA14EC" w:rsidR="006052E1" w:rsidRPr="006052E1" w:rsidRDefault="006052E1" w:rsidP="006052E1">
            <w:pPr>
              <w:pStyle w:val="Ttulo1"/>
              <w:rPr>
                <w:noProof/>
                <w:sz w:val="110"/>
                <w:szCs w:val="110"/>
              </w:rPr>
            </w:pPr>
            <w:r w:rsidRPr="006052E1">
              <w:rPr>
                <w:rFonts w:ascii="Bernard MT Condensed" w:hAnsi="Bernard MT Condensed"/>
                <w:noProof/>
                <w:sz w:val="110"/>
                <w:szCs w:val="110"/>
              </w:rPr>
              <w:t>Externa</w:t>
            </w:r>
          </w:p>
        </w:tc>
      </w:tr>
      <w:tr w:rsidR="006052E1" w:rsidRPr="0000352C" w14:paraId="54A48D78" w14:textId="77777777" w:rsidTr="006052E1">
        <w:trPr>
          <w:trHeight w:val="7044"/>
        </w:trPr>
        <w:tc>
          <w:tcPr>
            <w:tcW w:w="10632" w:type="dxa"/>
            <w:gridSpan w:val="2"/>
          </w:tcPr>
          <w:p w14:paraId="0E43A884" w14:textId="581B7228" w:rsidR="006052E1" w:rsidRPr="0000352C" w:rsidRDefault="006052E1">
            <w:pPr>
              <w:rPr>
                <w:noProof/>
              </w:rPr>
            </w:pPr>
          </w:p>
        </w:tc>
      </w:tr>
    </w:tbl>
    <w:p w14:paraId="3BAB3023" w14:textId="2FF74EB3" w:rsidR="006052E1" w:rsidRDefault="006052E1">
      <w:r w:rsidRPr="0000352C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0838039" wp14:editId="3B3C2DF9">
                <wp:simplePos x="0" y="0"/>
                <wp:positionH relativeFrom="margin">
                  <wp:posOffset>-377190</wp:posOffset>
                </wp:positionH>
                <wp:positionV relativeFrom="page">
                  <wp:posOffset>0</wp:posOffset>
                </wp:positionV>
                <wp:extent cx="7772400" cy="10483191"/>
                <wp:effectExtent l="0" t="0" r="0" b="0"/>
                <wp:wrapNone/>
                <wp:docPr id="2" name="Grup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483191"/>
                          <a:chOff x="0" y="0"/>
                          <a:chExt cx="7771132" cy="9861551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285703" y="2360930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a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B1614" id="Grupo 1" o:spid="_x0000_s1026" style="position:absolute;margin-left:-29.7pt;margin-top:0;width:612pt;height:825.45pt;z-index:-251653120;mso-position-horizontal-relative:margin;mso-position-vertical-relative:page;mso-width-relative:margin;mso-height-relative:margin" coordsize="77711,9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">
                <v:shape id="Forma" o:spid="_x0000_s1027" style="position:absolute;left:2857;top:23609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Style w:val="Tablanormal4"/>
        <w:tblW w:w="10901" w:type="dxa"/>
        <w:tblLayout w:type="fixed"/>
        <w:tblLook w:val="0600" w:firstRow="0" w:lastRow="0" w:firstColumn="0" w:lastColumn="0" w:noHBand="1" w:noVBand="1"/>
      </w:tblPr>
      <w:tblGrid>
        <w:gridCol w:w="4210"/>
        <w:gridCol w:w="6691"/>
      </w:tblGrid>
      <w:tr w:rsidR="00A81248" w:rsidRPr="0000352C" w14:paraId="587598F2" w14:textId="77777777" w:rsidTr="00F131AF">
        <w:trPr>
          <w:trHeight w:val="1213"/>
        </w:trPr>
        <w:tc>
          <w:tcPr>
            <w:tcW w:w="4210" w:type="dxa"/>
          </w:tcPr>
          <w:p w14:paraId="47D4134E" w14:textId="1425AD91" w:rsidR="00A81248" w:rsidRPr="0000352C" w:rsidRDefault="00A81248" w:rsidP="006052E1">
            <w:pPr>
              <w:jc w:val="right"/>
              <w:rPr>
                <w:noProof/>
              </w:rPr>
            </w:pPr>
          </w:p>
        </w:tc>
        <w:tc>
          <w:tcPr>
            <w:tcW w:w="6691" w:type="dxa"/>
          </w:tcPr>
          <w:p w14:paraId="39ADB7EC" w14:textId="0518C70E" w:rsidR="00A81248" w:rsidRPr="0000352C" w:rsidRDefault="006052E1" w:rsidP="006052E1">
            <w:pPr>
              <w:pStyle w:val="Ttulo2"/>
              <w:jc w:val="right"/>
              <w:outlineLvl w:val="1"/>
              <w:rPr>
                <w:noProof/>
              </w:rPr>
            </w:pPr>
            <w:r w:rsidRPr="006052E1">
              <w:rPr>
                <w:noProof/>
                <w:sz w:val="72"/>
                <w:szCs w:val="44"/>
              </w:rPr>
              <w:t>Donald Fernando González Pérez</w:t>
            </w:r>
          </w:p>
        </w:tc>
      </w:tr>
      <w:tr w:rsidR="006052E1" w:rsidRPr="006052E1" w14:paraId="3C4485AA" w14:textId="77777777" w:rsidTr="00F131AF">
        <w:trPr>
          <w:trHeight w:val="702"/>
        </w:trPr>
        <w:tc>
          <w:tcPr>
            <w:tcW w:w="4210" w:type="dxa"/>
          </w:tcPr>
          <w:p w14:paraId="32796F4E" w14:textId="77777777" w:rsidR="006052E1" w:rsidRPr="0000352C" w:rsidRDefault="006052E1" w:rsidP="006052E1">
            <w:pPr>
              <w:jc w:val="right"/>
              <w:rPr>
                <w:noProof/>
              </w:rPr>
            </w:pPr>
          </w:p>
        </w:tc>
        <w:tc>
          <w:tcPr>
            <w:tcW w:w="6691" w:type="dxa"/>
          </w:tcPr>
          <w:p w14:paraId="77AFD2AF" w14:textId="79F71A88" w:rsidR="006052E1" w:rsidRPr="006052E1" w:rsidRDefault="006052E1" w:rsidP="006052E1">
            <w:pPr>
              <w:pStyle w:val="Ttulo2"/>
              <w:jc w:val="right"/>
              <w:outlineLvl w:val="1"/>
              <w:rPr>
                <w:noProof/>
                <w:sz w:val="56"/>
                <w:szCs w:val="40"/>
              </w:rPr>
            </w:pPr>
            <w:r w:rsidRPr="006052E1">
              <w:rPr>
                <w:noProof/>
                <w:sz w:val="56"/>
                <w:szCs w:val="40"/>
                <w:lang w:bidi="es-ES"/>
              </w:rPr>
              <w:t xml:space="preserve"> </w:t>
            </w:r>
          </w:p>
          <w:p w14:paraId="2F326B20" w14:textId="7AEE62CC" w:rsidR="006052E1" w:rsidRPr="006052E1" w:rsidRDefault="006052E1" w:rsidP="006052E1">
            <w:pPr>
              <w:pStyle w:val="Ttulo2"/>
              <w:jc w:val="right"/>
              <w:outlineLvl w:val="1"/>
              <w:rPr>
                <w:noProof/>
                <w:sz w:val="56"/>
                <w:szCs w:val="40"/>
              </w:rPr>
            </w:pPr>
            <w:r w:rsidRPr="006052E1">
              <w:rPr>
                <w:noProof/>
                <w:sz w:val="56"/>
                <w:szCs w:val="40"/>
              </w:rPr>
              <w:t>Carné:0907-20-15472</w:t>
            </w:r>
          </w:p>
        </w:tc>
      </w:tr>
    </w:tbl>
    <w:p w14:paraId="2BC898D6" w14:textId="1EEADF35" w:rsidR="000C4ED1" w:rsidRDefault="000C4ED1">
      <w:pPr>
        <w:rPr>
          <w:noProof/>
        </w:rPr>
      </w:pPr>
    </w:p>
    <w:p w14:paraId="5B7C604D" w14:textId="77777777" w:rsidR="006052E1" w:rsidRDefault="006052E1">
      <w:r>
        <w:br w:type="page"/>
      </w:r>
    </w:p>
    <w:tbl>
      <w:tblPr>
        <w:tblW w:w="10688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4910"/>
        <w:gridCol w:w="49"/>
        <w:gridCol w:w="4861"/>
        <w:gridCol w:w="13"/>
        <w:gridCol w:w="408"/>
        <w:gridCol w:w="22"/>
      </w:tblGrid>
      <w:tr w:rsidR="001205A1" w:rsidRPr="0000352C" w14:paraId="1143C158" w14:textId="77777777" w:rsidTr="00876213">
        <w:trPr>
          <w:gridAfter w:val="1"/>
          <w:wAfter w:w="22" w:type="dxa"/>
          <w:trHeight w:val="441"/>
        </w:trPr>
        <w:tc>
          <w:tcPr>
            <w:tcW w:w="421" w:type="dxa"/>
            <w:shd w:val="clear" w:color="auto" w:fill="EDF0F4" w:themeFill="accent3"/>
          </w:tcPr>
          <w:p w14:paraId="499C078F" w14:textId="313F1103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01DACD2C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gridSpan w:val="2"/>
            <w:shd w:val="clear" w:color="auto" w:fill="EDF0F4" w:themeFill="accent3"/>
          </w:tcPr>
          <w:p w14:paraId="41FDCAC1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405829AE" w14:textId="77777777" w:rsidR="00A81248" w:rsidRPr="0000352C" w:rsidRDefault="00A81248">
            <w:pPr>
              <w:rPr>
                <w:noProof/>
              </w:rPr>
            </w:pPr>
          </w:p>
        </w:tc>
      </w:tr>
      <w:tr w:rsidR="001205A1" w:rsidRPr="0000352C" w14:paraId="74522F7F" w14:textId="77777777" w:rsidTr="00876213">
        <w:trPr>
          <w:gridAfter w:val="1"/>
          <w:wAfter w:w="22" w:type="dxa"/>
          <w:trHeight w:val="14430"/>
        </w:trPr>
        <w:tc>
          <w:tcPr>
            <w:tcW w:w="421" w:type="dxa"/>
            <w:shd w:val="clear" w:color="auto" w:fill="EDF0F4" w:themeFill="accent3"/>
          </w:tcPr>
          <w:p w14:paraId="6F5D0B3B" w14:textId="77777777" w:rsidR="001205A1" w:rsidRPr="0000352C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3"/>
            <w:shd w:val="clear" w:color="auto" w:fill="EDF0F4" w:themeFill="accent3"/>
          </w:tcPr>
          <w:p w14:paraId="05D7A0CA" w14:textId="7742F6F8" w:rsidR="001205A1" w:rsidRPr="000C60E8" w:rsidRDefault="006052E1" w:rsidP="006052E1">
            <w:pPr>
              <w:pStyle w:val="Ttulo1"/>
              <w:rPr>
                <w:noProof/>
                <w:sz w:val="110"/>
                <w:szCs w:val="110"/>
              </w:rPr>
            </w:pPr>
            <w:r w:rsidRPr="000C60E8">
              <w:rPr>
                <w:noProof/>
                <w:sz w:val="110"/>
                <w:szCs w:val="110"/>
              </w:rPr>
              <w:t>Planteamiento del Problema</w:t>
            </w:r>
          </w:p>
          <w:p w14:paraId="68294A0C" w14:textId="77777777" w:rsidR="000C60E8" w:rsidRDefault="000C60E8" w:rsidP="006052E1">
            <w:pPr>
              <w:pStyle w:val="Ttulo4"/>
              <w:rPr>
                <w:noProof/>
                <w:lang w:val="es-GT"/>
              </w:rPr>
            </w:pPr>
          </w:p>
          <w:p w14:paraId="60C43FD9" w14:textId="643F517F" w:rsidR="001205A1" w:rsidRDefault="000C60E8" w:rsidP="00876213">
            <w:pPr>
              <w:pStyle w:val="Ttulo4"/>
              <w:jc w:val="center"/>
              <w:rPr>
                <w:rFonts w:ascii="Times New Roman" w:hAnsi="Times New Roman" w:cs="Times New Roman"/>
                <w:i w:val="0"/>
                <w:iCs w:val="0"/>
                <w:noProof/>
                <w:sz w:val="40"/>
                <w:szCs w:val="36"/>
                <w:lang w:val="es-GT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5A1CD73" wp14:editId="764D4932">
                  <wp:simplePos x="0" y="0"/>
                  <wp:positionH relativeFrom="margin">
                    <wp:posOffset>3413760</wp:posOffset>
                  </wp:positionH>
                  <wp:positionV relativeFrom="margin">
                    <wp:posOffset>4441825</wp:posOffset>
                  </wp:positionV>
                  <wp:extent cx="2371458" cy="2860040"/>
                  <wp:effectExtent l="0" t="0" r="0" b="0"/>
                  <wp:wrapNone/>
                  <wp:docPr id="1" name="Imagen 1" descr="pasos para realizar el planteamiento del problema - planteamient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os para realizar el planteamiento del problema - planteamiento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458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52E1" w:rsidRPr="000C60E8">
              <w:rPr>
                <w:rFonts w:ascii="Times New Roman" w:hAnsi="Times New Roman" w:cs="Times New Roman"/>
                <w:i w:val="0"/>
                <w:iCs w:val="0"/>
                <w:noProof/>
                <w:sz w:val="40"/>
                <w:szCs w:val="36"/>
                <w:lang w:val="es-GT"/>
              </w:rPr>
              <w:t>Desarrollar un software que sea capas de capturar 2 valores enteros, los sume y que se muestre el resultad</w:t>
            </w:r>
            <w:r w:rsidR="006052E1" w:rsidRPr="000C60E8">
              <w:rPr>
                <w:rFonts w:ascii="Times New Roman" w:hAnsi="Times New Roman" w:cs="Times New Roman"/>
                <w:i w:val="0"/>
                <w:iCs w:val="0"/>
                <w:noProof/>
                <w:sz w:val="40"/>
                <w:szCs w:val="36"/>
                <w:lang w:val="es-GT"/>
              </w:rPr>
              <w:t>o.</w:t>
            </w:r>
          </w:p>
          <w:p w14:paraId="4263597A" w14:textId="6C2664B4" w:rsidR="00876213" w:rsidRPr="00876213" w:rsidRDefault="00876213" w:rsidP="00876213">
            <w:pPr>
              <w:rPr>
                <w:lang w:val="es-G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E759F61" wp14:editId="382ECA5D">
                      <wp:simplePos x="0" y="0"/>
                      <wp:positionH relativeFrom="page">
                        <wp:posOffset>19350</wp:posOffset>
                      </wp:positionH>
                      <wp:positionV relativeFrom="page">
                        <wp:posOffset>3739515</wp:posOffset>
                      </wp:positionV>
                      <wp:extent cx="3276600" cy="3867150"/>
                      <wp:effectExtent l="0" t="0" r="19050" b="19050"/>
                      <wp:wrapNone/>
                      <wp:docPr id="211" name="Grupo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6600" cy="3867150"/>
                                <a:chOff x="0" y="0"/>
                                <a:chExt cx="2475865" cy="10130791"/>
                              </a:xfrm>
                            </wpg:grpSpPr>
                            <wps:wsp>
                              <wps:cNvPr id="212" name="Autoforma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"/>
                                  <a:ext cx="2475865" cy="1013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5875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2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txbx>
                                <w:txbxContent>
                                  <w:p w14:paraId="6D967700" w14:textId="244C138F" w:rsidR="000C60E8" w:rsidRPr="00876213" w:rsidRDefault="000C60E8" w:rsidP="00876213">
                                    <w:pPr>
                                      <w:rPr>
                                        <w:color w:val="5E5E5E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876213">
                                      <w:rPr>
                                        <w:rFonts w:asciiTheme="majorHAnsi" w:eastAsiaTheme="majorEastAsia" w:hAnsiTheme="majorHAnsi" w:cstheme="majorBidi"/>
                                        <w:color w:val="123869" w:themeColor="accent1"/>
                                        <w:sz w:val="52"/>
                                        <w:szCs w:val="52"/>
                                      </w:rPr>
                                      <w:t>Análisis Básico</w:t>
                                    </w:r>
                                  </w:p>
                                  <w:p w14:paraId="1C8CDBE6" w14:textId="119BE6B9" w:rsidR="000C60E8" w:rsidRPr="00876213" w:rsidRDefault="002521D2" w:rsidP="002521D2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b/>
                                        <w:bCs/>
                                        <w:color w:val="5E5E5E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876213">
                                      <w:rPr>
                                        <w:b/>
                                        <w:bCs/>
                                        <w:color w:val="5E5E5E" w:themeColor="text2"/>
                                        <w:sz w:val="32"/>
                                        <w:szCs w:val="32"/>
                                      </w:rPr>
                                      <w:t>Generar los datos de entrada:</w:t>
                                    </w:r>
                                  </w:p>
                                  <w:p w14:paraId="6327FCEA" w14:textId="56F61292" w:rsidR="002521D2" w:rsidRPr="00876213" w:rsidRDefault="002521D2" w:rsidP="002521D2">
                                    <w:pPr>
                                      <w:jc w:val="both"/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</w:pP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2 variables a y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 xml:space="preserve"> b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, con valores enteros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 xml:space="preserve"> que el usuario debe ingresar.</w:t>
                                    </w:r>
                                  </w:p>
                                  <w:p w14:paraId="7B49D5A9" w14:textId="4A385CCC" w:rsidR="002521D2" w:rsidRPr="00876213" w:rsidRDefault="002521D2" w:rsidP="002521D2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5E5E5E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876213">
                                      <w:rPr>
                                        <w:b/>
                                        <w:bCs/>
                                        <w:color w:val="5E5E5E" w:themeColor="text2"/>
                                        <w:sz w:val="32"/>
                                        <w:szCs w:val="32"/>
                                        <w:lang w:val="es-GT"/>
                                      </w:rPr>
                                      <w:t>Valores de salida:</w:t>
                                    </w:r>
                                  </w:p>
                                  <w:p w14:paraId="6F4CDAB8" w14:textId="453B437B" w:rsidR="002521D2" w:rsidRPr="00876213" w:rsidRDefault="002521D2" w:rsidP="002521D2">
                                    <w:pPr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</w:pP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T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omar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 xml:space="preserve"> 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los valores de a y b, y enviarlo a la variable del resultado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  <w:p w14:paraId="5976B811" w14:textId="34A7AC45" w:rsidR="002521D2" w:rsidRPr="00876213" w:rsidRDefault="002521D2" w:rsidP="002521D2">
                                    <w:pPr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</w:pP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El valor de Salida será un entero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  <w:p w14:paraId="1F88A8A3" w14:textId="2A1C4F7A" w:rsidR="002521D2" w:rsidRPr="00876213" w:rsidRDefault="002521D2" w:rsidP="002521D2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5E5E5E" w:themeColor="text2"/>
                                        <w:sz w:val="32"/>
                                        <w:szCs w:val="32"/>
                                        <w:lang w:val="es-GT"/>
                                      </w:rPr>
                                    </w:pPr>
                                    <w:r w:rsidRPr="00876213">
                                      <w:rPr>
                                        <w:b/>
                                        <w:bCs/>
                                        <w:color w:val="5E5E5E" w:themeColor="text2"/>
                                        <w:sz w:val="32"/>
                                        <w:szCs w:val="32"/>
                                        <w:lang w:val="es-GT"/>
                                      </w:rPr>
                                      <w:t>Método:</w:t>
                                    </w:r>
                                  </w:p>
                                  <w:p w14:paraId="1B21B5D8" w14:textId="347890AA" w:rsidR="002521D2" w:rsidRPr="00876213" w:rsidRDefault="002521D2" w:rsidP="002521D2">
                                    <w:pPr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</w:pP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Suma de Dos variables</w:t>
                                    </w: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  <w:p w14:paraId="10528E2C" w14:textId="6304B681" w:rsidR="002521D2" w:rsidRPr="00876213" w:rsidRDefault="002521D2" w:rsidP="002521D2">
                                    <w:pPr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</w:pPr>
                                    <w:r w:rsidRPr="00876213">
                                      <w:rPr>
                                        <w:color w:val="5E5E5E" w:themeColor="text2"/>
                                        <w:sz w:val="28"/>
                                        <w:szCs w:val="28"/>
                                        <w:lang w:val="es-GT"/>
                                      </w:rPr>
                                      <w:t>Variable a + variable b = “resultado”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0" rIns="182880" bIns="73152" anchor="t" anchorCtr="0" upright="1">
                                <a:noAutofit/>
                              </wps:bodyPr>
                            </wps:wsp>
                            <wps:wsp>
                              <wps:cNvPr id="213" name="Rectángulo 213"/>
                              <wps:cNvSpPr/>
                              <wps:spPr>
                                <a:xfrm>
                                  <a:off x="71919" y="0"/>
                                  <a:ext cx="2331720" cy="704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DCC7AA" w14:textId="77777777" w:rsidR="000C60E8" w:rsidRDefault="000C60E8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Rectángulo 214"/>
                              <wps:cNvSpPr/>
                              <wps:spPr>
                                <a:xfrm>
                                  <a:off x="71919" y="9308386"/>
                                  <a:ext cx="2331720" cy="118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81CD41" w14:textId="77777777" w:rsidR="000C60E8" w:rsidRDefault="000C60E8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759F61" id="Grupo 211" o:spid="_x0000_s1026" style="position:absolute;margin-left:1.5pt;margin-top:294.45pt;width:258pt;height:304.5pt;z-index:251666432;mso-position-horizontal-relative:page;mso-position-vertical-relative:page" coordsize="247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">
                      <v:rect id="Autoforma 14" o:spid="_x0000_s1027" style="position:absolute;width:24758;height:10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6b6969 [1614]" strokeweight="1.25pt">
                        <v:textbox inset="14.4pt,36pt,14.4pt,5.76pt">
                          <w:txbxContent>
                            <w:p w14:paraId="6D967700" w14:textId="244C138F" w:rsidR="000C60E8" w:rsidRPr="00876213" w:rsidRDefault="000C60E8" w:rsidP="00876213">
                              <w:pPr>
                                <w:rPr>
                                  <w:color w:val="5E5E5E" w:themeColor="text2"/>
                                  <w:sz w:val="36"/>
                                  <w:szCs w:val="36"/>
                                </w:rPr>
                              </w:pPr>
                              <w:r w:rsidRPr="00876213">
                                <w:rPr>
                                  <w:rFonts w:asciiTheme="majorHAnsi" w:eastAsiaTheme="majorEastAsia" w:hAnsiTheme="majorHAnsi" w:cstheme="majorBidi"/>
                                  <w:color w:val="123869" w:themeColor="accent1"/>
                                  <w:sz w:val="52"/>
                                  <w:szCs w:val="52"/>
                                </w:rPr>
                                <w:t>Análisis Básico</w:t>
                              </w:r>
                            </w:p>
                            <w:p w14:paraId="1C8CDBE6" w14:textId="119BE6B9" w:rsidR="000C60E8" w:rsidRPr="00876213" w:rsidRDefault="002521D2" w:rsidP="002521D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5E5E5E" w:themeColor="text2"/>
                                  <w:sz w:val="32"/>
                                  <w:szCs w:val="32"/>
                                </w:rPr>
                              </w:pPr>
                              <w:r w:rsidRPr="00876213">
                                <w:rPr>
                                  <w:b/>
                                  <w:bCs/>
                                  <w:color w:val="5E5E5E" w:themeColor="text2"/>
                                  <w:sz w:val="32"/>
                                  <w:szCs w:val="32"/>
                                </w:rPr>
                                <w:t>Generar los datos de entrada:</w:t>
                              </w:r>
                            </w:p>
                            <w:p w14:paraId="6327FCEA" w14:textId="56F61292" w:rsidR="002521D2" w:rsidRPr="00876213" w:rsidRDefault="002521D2" w:rsidP="002521D2">
                              <w:pPr>
                                <w:jc w:val="both"/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2 variables a y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 xml:space="preserve"> b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, con valores enteros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 xml:space="preserve"> que el usuario debe ingresar.</w:t>
                              </w:r>
                            </w:p>
                            <w:p w14:paraId="7B49D5A9" w14:textId="4A385CCC" w:rsidR="002521D2" w:rsidRPr="00876213" w:rsidRDefault="002521D2" w:rsidP="002521D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5E5E5E" w:themeColor="text2"/>
                                  <w:sz w:val="32"/>
                                  <w:szCs w:val="32"/>
                                </w:rPr>
                              </w:pPr>
                              <w:r w:rsidRPr="00876213">
                                <w:rPr>
                                  <w:b/>
                                  <w:bCs/>
                                  <w:color w:val="5E5E5E" w:themeColor="text2"/>
                                  <w:sz w:val="32"/>
                                  <w:szCs w:val="32"/>
                                  <w:lang w:val="es-GT"/>
                                </w:rPr>
                                <w:t>Valores de salida:</w:t>
                              </w:r>
                            </w:p>
                            <w:p w14:paraId="6F4CDAB8" w14:textId="453B437B" w:rsidR="002521D2" w:rsidRPr="00876213" w:rsidRDefault="002521D2" w:rsidP="002521D2">
                              <w:pPr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T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omar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 xml:space="preserve"> 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los valores de a y b, y enviarlo a la variable del resultado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.</w:t>
                              </w:r>
                            </w:p>
                            <w:p w14:paraId="5976B811" w14:textId="34A7AC45" w:rsidR="002521D2" w:rsidRPr="00876213" w:rsidRDefault="002521D2" w:rsidP="002521D2">
                              <w:pPr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El valor de Salida será un entero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.</w:t>
                              </w:r>
                            </w:p>
                            <w:p w14:paraId="1F88A8A3" w14:textId="2A1C4F7A" w:rsidR="002521D2" w:rsidRPr="00876213" w:rsidRDefault="002521D2" w:rsidP="002521D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5E5E5E" w:themeColor="text2"/>
                                  <w:sz w:val="32"/>
                                  <w:szCs w:val="32"/>
                                  <w:lang w:val="es-GT"/>
                                </w:rPr>
                              </w:pPr>
                              <w:r w:rsidRPr="00876213">
                                <w:rPr>
                                  <w:b/>
                                  <w:bCs/>
                                  <w:color w:val="5E5E5E" w:themeColor="text2"/>
                                  <w:sz w:val="32"/>
                                  <w:szCs w:val="32"/>
                                  <w:lang w:val="es-GT"/>
                                </w:rPr>
                                <w:t>Método:</w:t>
                              </w:r>
                            </w:p>
                            <w:p w14:paraId="1B21B5D8" w14:textId="347890AA" w:rsidR="002521D2" w:rsidRPr="00876213" w:rsidRDefault="002521D2" w:rsidP="002521D2">
                              <w:pPr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Suma de Dos variables</w:t>
                              </w: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.</w:t>
                              </w:r>
                            </w:p>
                            <w:p w14:paraId="10528E2C" w14:textId="6304B681" w:rsidR="002521D2" w:rsidRPr="00876213" w:rsidRDefault="002521D2" w:rsidP="002521D2">
                              <w:pPr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876213">
                                <w:rPr>
                                  <w:color w:val="5E5E5E" w:themeColor="text2"/>
                                  <w:sz w:val="28"/>
                                  <w:szCs w:val="28"/>
                                  <w:lang w:val="es-GT"/>
                                </w:rPr>
                                <w:t>Variable a + variable b = “resultado”</w:t>
                              </w:r>
                            </w:p>
                          </w:txbxContent>
                        </v:textbox>
                      </v:rect>
                      <v:rect id="Rectángulo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" fillcolor="#5e5e5e [3215]" stroked="f" strokeweight="2pt">
                        <v:textbox inset="14.4pt,14.4pt,14.4pt,28.8pt">
                          <w:txbxContent>
                            <w:p w14:paraId="62DCC7AA" w14:textId="77777777" w:rsidR="000C60E8" w:rsidRDefault="000C60E8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rect id="Rectángulo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" fillcolor="#123869 [3204]" stroked="f" strokeweight="2pt">
                        <v:textbox inset="14.4pt,14.4pt,14.4pt,28.8pt">
                          <w:txbxContent>
                            <w:p w14:paraId="4481CD41" w14:textId="77777777" w:rsidR="000C60E8" w:rsidRDefault="000C60E8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786C785B" w14:textId="77777777" w:rsidR="001205A1" w:rsidRPr="0000352C" w:rsidRDefault="001205A1">
            <w:pPr>
              <w:rPr>
                <w:noProof/>
              </w:rPr>
            </w:pPr>
          </w:p>
        </w:tc>
      </w:tr>
      <w:tr w:rsidR="00A24793" w:rsidRPr="0000352C" w14:paraId="368B2C8C" w14:textId="77777777" w:rsidTr="000C60E8">
        <w:tblPrEx>
          <w:shd w:val="clear" w:color="auto" w:fill="ECFBFB" w:themeFill="accent4"/>
          <w:tblCellMar>
            <w:left w:w="108" w:type="dxa"/>
            <w:right w:w="108" w:type="dxa"/>
          </w:tblCellMar>
        </w:tblPrEx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2B058CB6" w14:textId="77777777" w:rsidR="00A24793" w:rsidRPr="0000352C" w:rsidRDefault="00A24793" w:rsidP="00A31A5B">
            <w:pPr>
              <w:pageBreakBefore/>
              <w:rPr>
                <w:noProof/>
              </w:rPr>
            </w:pPr>
          </w:p>
        </w:tc>
        <w:tc>
          <w:tcPr>
            <w:tcW w:w="4961" w:type="dxa"/>
            <w:gridSpan w:val="2"/>
            <w:shd w:val="clear" w:color="auto" w:fill="ECFBFB" w:themeFill="accent4"/>
          </w:tcPr>
          <w:p w14:paraId="0EF3FAE9" w14:textId="77777777" w:rsidR="00A24793" w:rsidRPr="0000352C" w:rsidRDefault="00A24793" w:rsidP="00A24793">
            <w:pPr>
              <w:rPr>
                <w:noProof/>
              </w:rPr>
            </w:pPr>
          </w:p>
        </w:tc>
        <w:tc>
          <w:tcPr>
            <w:tcW w:w="4876" w:type="dxa"/>
            <w:gridSpan w:val="2"/>
            <w:shd w:val="clear" w:color="auto" w:fill="ECFBFB" w:themeFill="accent4"/>
          </w:tcPr>
          <w:p w14:paraId="124879E6" w14:textId="77777777" w:rsidR="00A24793" w:rsidRDefault="00A24793" w:rsidP="00A24793">
            <w:pPr>
              <w:rPr>
                <w:noProof/>
              </w:rPr>
            </w:pPr>
          </w:p>
          <w:p w14:paraId="2288F9A5" w14:textId="77777777" w:rsidR="00F131AF" w:rsidRDefault="00F131AF" w:rsidP="00A24793">
            <w:pPr>
              <w:rPr>
                <w:noProof/>
              </w:rPr>
            </w:pPr>
          </w:p>
          <w:p w14:paraId="0C212A94" w14:textId="77777777" w:rsidR="00F131AF" w:rsidRDefault="00F131AF" w:rsidP="00A24793">
            <w:pPr>
              <w:rPr>
                <w:noProof/>
              </w:rPr>
            </w:pPr>
          </w:p>
          <w:p w14:paraId="7F4D2F7F" w14:textId="77777777" w:rsidR="00F131AF" w:rsidRDefault="00F131AF" w:rsidP="00A24793">
            <w:pPr>
              <w:rPr>
                <w:noProof/>
              </w:rPr>
            </w:pPr>
          </w:p>
          <w:p w14:paraId="39339397" w14:textId="77777777" w:rsidR="00F131AF" w:rsidRDefault="00F131AF" w:rsidP="00A24793">
            <w:pPr>
              <w:rPr>
                <w:noProof/>
              </w:rPr>
            </w:pPr>
          </w:p>
          <w:p w14:paraId="66B049E0" w14:textId="77777777" w:rsidR="00F131AF" w:rsidRDefault="00F131AF" w:rsidP="00A24793">
            <w:pPr>
              <w:rPr>
                <w:noProof/>
              </w:rPr>
            </w:pPr>
          </w:p>
          <w:p w14:paraId="1EEDFF74" w14:textId="77777777" w:rsidR="00F131AF" w:rsidRDefault="00F131AF" w:rsidP="00A24793">
            <w:pPr>
              <w:rPr>
                <w:noProof/>
              </w:rPr>
            </w:pPr>
          </w:p>
          <w:p w14:paraId="2CB1E72A" w14:textId="77777777" w:rsidR="00F131AF" w:rsidRDefault="00F131AF" w:rsidP="00A24793">
            <w:pPr>
              <w:rPr>
                <w:noProof/>
              </w:rPr>
            </w:pPr>
          </w:p>
          <w:p w14:paraId="40ED797D" w14:textId="2B6DC1D6" w:rsidR="00F131AF" w:rsidRPr="0000352C" w:rsidRDefault="00F131AF" w:rsidP="00A24793">
            <w:pPr>
              <w:rPr>
                <w:noProof/>
              </w:rPr>
            </w:pPr>
          </w:p>
        </w:tc>
        <w:tc>
          <w:tcPr>
            <w:tcW w:w="425" w:type="dxa"/>
            <w:gridSpan w:val="2"/>
            <w:shd w:val="clear" w:color="auto" w:fill="ECFBFB" w:themeFill="accent4"/>
          </w:tcPr>
          <w:p w14:paraId="715A76C4" w14:textId="77777777" w:rsidR="00A24793" w:rsidRPr="0000352C" w:rsidRDefault="00A24793" w:rsidP="00A24793">
            <w:pPr>
              <w:rPr>
                <w:noProof/>
              </w:rPr>
            </w:pPr>
          </w:p>
        </w:tc>
      </w:tr>
      <w:tr w:rsidR="0031055C" w:rsidRPr="0000352C" w14:paraId="41052185" w14:textId="77777777" w:rsidTr="00F131AF">
        <w:tblPrEx>
          <w:shd w:val="clear" w:color="auto" w:fill="ECFBFB" w:themeFill="accent4"/>
          <w:tblCellMar>
            <w:left w:w="108" w:type="dxa"/>
            <w:right w:w="108" w:type="dxa"/>
          </w:tblCellMar>
        </w:tblPrEx>
        <w:trPr>
          <w:trHeight w:val="7895"/>
        </w:trPr>
        <w:tc>
          <w:tcPr>
            <w:tcW w:w="426" w:type="dxa"/>
            <w:shd w:val="clear" w:color="auto" w:fill="ECFBFB" w:themeFill="accent4"/>
          </w:tcPr>
          <w:p w14:paraId="1438CDB4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4961" w:type="dxa"/>
            <w:gridSpan w:val="2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6E6CBE0F" w14:textId="0E4019F0" w:rsidR="005E25C4" w:rsidRDefault="005E25C4" w:rsidP="005E25C4">
            <w:pPr>
              <w:pStyle w:val="Ttulo5"/>
              <w:rPr>
                <w:noProof/>
                <w:sz w:val="96"/>
                <w:szCs w:val="32"/>
              </w:rPr>
            </w:pPr>
            <w:r w:rsidRPr="005E25C4">
              <w:rPr>
                <w:noProof/>
                <w:sz w:val="96"/>
                <w:szCs w:val="32"/>
              </w:rPr>
              <w:t>Diseño de</w:t>
            </w:r>
          </w:p>
          <w:p w14:paraId="623839DF" w14:textId="5CC43C6F" w:rsidR="005E25C4" w:rsidRPr="005E25C4" w:rsidRDefault="005E25C4" w:rsidP="005E25C4">
            <w:pPr>
              <w:pStyle w:val="Ttulo5"/>
              <w:rPr>
                <w:noProof/>
              </w:rPr>
            </w:pPr>
            <w:r w:rsidRPr="005E25C4">
              <w:rPr>
                <w:noProof/>
                <w:sz w:val="96"/>
                <w:szCs w:val="32"/>
              </w:rPr>
              <w:t xml:space="preserve">la Solución </w:t>
            </w:r>
            <w:r w:rsidRPr="005E25C4">
              <w:rPr>
                <w:noProof/>
                <w:sz w:val="72"/>
                <w:szCs w:val="28"/>
              </w:rPr>
              <w:t>(Algoritmo)</w:t>
            </w:r>
          </w:p>
        </w:tc>
        <w:tc>
          <w:tcPr>
            <w:tcW w:w="4876" w:type="dxa"/>
            <w:gridSpan w:val="2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4B1EA8D" w14:textId="1A9210FB" w:rsidR="0031055C" w:rsidRPr="0000352C" w:rsidRDefault="00F131AF" w:rsidP="005E25C4">
            <w:pPr>
              <w:pStyle w:val="Tex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1" behindDoc="0" locked="0" layoutInCell="1" allowOverlap="1" wp14:anchorId="70A21FD5" wp14:editId="7548DE87">
                      <wp:simplePos x="0" y="0"/>
                      <wp:positionH relativeFrom="column">
                        <wp:posOffset>1207506</wp:posOffset>
                      </wp:positionH>
                      <wp:positionV relativeFrom="paragraph">
                        <wp:posOffset>2946280</wp:posOffset>
                      </wp:positionV>
                      <wp:extent cx="141295" cy="403029"/>
                      <wp:effectExtent l="19050" t="0" r="30480" b="35560"/>
                      <wp:wrapNone/>
                      <wp:docPr id="18" name="Flecha: hacia abaj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95" cy="403029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6911A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: hacia abajo 18" o:spid="_x0000_s1026" type="#_x0000_t67" style="position:absolute;margin-left:95.1pt;margin-top:232pt;width:11.15pt;height:31.7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" adj="17814" fillcolor="#123869 [3204]" strokecolor="#091b34 [1604]" strokeweight="2pt">
                      <v:textbox inset="3pt,3pt,3pt,3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86176E" wp14:editId="3B917259">
                      <wp:simplePos x="0" y="0"/>
                      <wp:positionH relativeFrom="column">
                        <wp:posOffset>415086</wp:posOffset>
                      </wp:positionH>
                      <wp:positionV relativeFrom="paragraph">
                        <wp:posOffset>3518451</wp:posOffset>
                      </wp:positionV>
                      <wp:extent cx="1657350" cy="685800"/>
                      <wp:effectExtent l="0" t="0" r="19050" b="1905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6858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162955" w14:textId="4A390BC9" w:rsidR="00F131AF" w:rsidRPr="00F131AF" w:rsidRDefault="00F131AF" w:rsidP="00F131AF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DBE8ED" w:themeColor="accent5"/>
                                      <w:sz w:val="44"/>
                                      <w:szCs w:val="44"/>
                                      <w:lang w:val="es-GT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DBE8ED" w:themeColor="accent5"/>
                                      <w:sz w:val="44"/>
                                      <w:szCs w:val="44"/>
                                      <w:lang w:val="es-GT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86176E" id="Elipse 17" o:spid="_x0000_s1030" style="position:absolute;margin-left:32.7pt;margin-top:277.05pt;width:130.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" fillcolor="#123869 [3204]" strokecolor="#113563 [3044]">
                      <v:fill color2="#5a95e2 [1620]" rotate="t" angle="180" focus="100%" type="gradient">
                        <o:fill v:ext="view" type="gradientUnscaled"/>
                      </v:fill>
                      <v:textbox inset="3pt,3pt,3pt,3pt">
                        <w:txbxContent>
                          <w:p w14:paraId="48162955" w14:textId="4A390BC9" w:rsidR="00F131AF" w:rsidRPr="00F131AF" w:rsidRDefault="00F131AF" w:rsidP="00F131AF">
                            <w:pPr>
                              <w:jc w:val="center"/>
                              <w:rPr>
                                <w:b/>
                                <w:outline/>
                                <w:color w:val="DBE8ED" w:themeColor="accent5"/>
                                <w:sz w:val="44"/>
                                <w:szCs w:val="44"/>
                                <w:lang w:val="es-GT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DBE8ED" w:themeColor="accent5"/>
                                <w:sz w:val="44"/>
                                <w:szCs w:val="44"/>
                                <w:lang w:val="es-GT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2E337C" wp14:editId="654D69D7">
                      <wp:simplePos x="0" y="0"/>
                      <wp:positionH relativeFrom="column">
                        <wp:posOffset>1921510</wp:posOffset>
                      </wp:positionH>
                      <wp:positionV relativeFrom="paragraph">
                        <wp:posOffset>2596515</wp:posOffset>
                      </wp:positionV>
                      <wp:extent cx="161925" cy="257175"/>
                      <wp:effectExtent l="0" t="38100" r="47625" b="2857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060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6" o:spid="_x0000_s1026" type="#_x0000_t32" style="position:absolute;margin-left:151.3pt;margin-top:204.45pt;width:12.75pt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" strokecolor="#00b6bc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599" behindDoc="0" locked="0" layoutInCell="1" allowOverlap="1" wp14:anchorId="38EE8D4F" wp14:editId="36E320EC">
                      <wp:simplePos x="0" y="0"/>
                      <wp:positionH relativeFrom="column">
                        <wp:posOffset>1207926</wp:posOffset>
                      </wp:positionH>
                      <wp:positionV relativeFrom="paragraph">
                        <wp:posOffset>2224261</wp:posOffset>
                      </wp:positionV>
                      <wp:extent cx="141295" cy="403029"/>
                      <wp:effectExtent l="19050" t="0" r="30480" b="35560"/>
                      <wp:wrapNone/>
                      <wp:docPr id="15" name="Flecha: hacia abaj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95" cy="403029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9A237" id="Flecha: hacia abajo 15" o:spid="_x0000_s1026" type="#_x0000_t67" style="position:absolute;margin-left:95.1pt;margin-top:175.15pt;width:11.15pt;height:31.75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" adj="17814" fillcolor="#123869 [3204]" strokecolor="#091b34 [1604]" strokeweight="2pt">
                      <v:textbox inset="3pt,3pt,3pt,3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E74CE9" wp14:editId="41B99EF2">
                      <wp:simplePos x="0" y="0"/>
                      <wp:positionH relativeFrom="column">
                        <wp:posOffset>590070</wp:posOffset>
                      </wp:positionH>
                      <wp:positionV relativeFrom="paragraph">
                        <wp:posOffset>2735628</wp:posOffset>
                      </wp:positionV>
                      <wp:extent cx="1428750" cy="571500"/>
                      <wp:effectExtent l="19050" t="19050" r="19050" b="1587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71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B55545" w14:textId="219E40BB" w:rsidR="00F131AF" w:rsidRPr="00F131AF" w:rsidRDefault="00F131AF" w:rsidP="00F131AF">
                                  <w:pPr>
                                    <w:jc w:val="center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/>
                                    </w:rPr>
                                    <w:t>Mostrar resultado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E74CE9" id="Rectángulo 14" o:spid="_x0000_s1031" style="position:absolute;margin-left:46.45pt;margin-top:215.4pt;width:112.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" fillcolor="#123869 [3204]" strokecolor="white [3201]" strokeweight="3pt">
                      <v:textbox style="mso-fit-shape-to-text:t" inset="3pt,3pt,3pt,3pt">
                        <w:txbxContent>
                          <w:p w14:paraId="0DB55545" w14:textId="219E40BB" w:rsidR="00F131AF" w:rsidRPr="00F131AF" w:rsidRDefault="00F131AF" w:rsidP="00F131AF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Mostrar resultado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FB995D" wp14:editId="2093D0D6">
                      <wp:simplePos x="0" y="0"/>
                      <wp:positionH relativeFrom="column">
                        <wp:posOffset>638918</wp:posOffset>
                      </wp:positionH>
                      <wp:positionV relativeFrom="paragraph">
                        <wp:posOffset>2028549</wp:posOffset>
                      </wp:positionV>
                      <wp:extent cx="1428750" cy="571500"/>
                      <wp:effectExtent l="19050" t="19050" r="19050" b="1714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71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0921C3" w14:textId="7C087E21" w:rsidR="00F131AF" w:rsidRPr="00F131AF" w:rsidRDefault="00F131AF" w:rsidP="00F131AF">
                                  <w:pPr>
                                    <w:jc w:val="center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/>
                                    </w:rPr>
                                    <w:t>Sumar Variables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FB995D" id="Rectángulo 13" o:spid="_x0000_s1032" style="position:absolute;margin-left:50.3pt;margin-top:159.75pt;width:112.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" fillcolor="#00c1c7 [3205]" strokecolor="white [3201]" strokeweight="3pt">
                      <v:textbox style="mso-fit-shape-to-text:t" inset="3pt,3pt,3pt,3pt">
                        <w:txbxContent>
                          <w:p w14:paraId="5E0921C3" w14:textId="7C087E21" w:rsidR="00F131AF" w:rsidRPr="00F131AF" w:rsidRDefault="00F131AF" w:rsidP="00F131AF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Sumar Variables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7" behindDoc="0" locked="0" layoutInCell="1" allowOverlap="1" wp14:anchorId="1F934677" wp14:editId="7E52F6A2">
                      <wp:simplePos x="0" y="0"/>
                      <wp:positionH relativeFrom="column">
                        <wp:posOffset>1234332</wp:posOffset>
                      </wp:positionH>
                      <wp:positionV relativeFrom="paragraph">
                        <wp:posOffset>1543565</wp:posOffset>
                      </wp:positionV>
                      <wp:extent cx="141295" cy="403029"/>
                      <wp:effectExtent l="19050" t="0" r="30480" b="35560"/>
                      <wp:wrapNone/>
                      <wp:docPr id="12" name="Flecha: hacia abaj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95" cy="403029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42C3D" id="Flecha: hacia abajo 12" o:spid="_x0000_s1026" type="#_x0000_t67" style="position:absolute;margin-left:97.2pt;margin-top:121.55pt;width:11.15pt;height:31.75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" adj="17814" fillcolor="#123869 [3204]" strokecolor="#091b34 [1604]" strokeweight="2pt">
                      <v:textbox inset="3pt,3pt,3pt,3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2DCD15ED" wp14:editId="1A2E5EE6">
                      <wp:simplePos x="0" y="0"/>
                      <wp:positionH relativeFrom="column">
                        <wp:posOffset>1252109</wp:posOffset>
                      </wp:positionH>
                      <wp:positionV relativeFrom="paragraph">
                        <wp:posOffset>711200</wp:posOffset>
                      </wp:positionV>
                      <wp:extent cx="141295" cy="403029"/>
                      <wp:effectExtent l="19050" t="0" r="30480" b="35560"/>
                      <wp:wrapNone/>
                      <wp:docPr id="11" name="Flecha: hacia abaj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95" cy="403029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7D032" id="Flecha: hacia abajo 11" o:spid="_x0000_s1026" type="#_x0000_t67" style="position:absolute;margin-left:98.6pt;margin-top:56pt;width:11.15pt;height:31.75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" adj="17814" fillcolor="#123869 [3204]" strokecolor="#091b34 [1604]" strokeweight="2pt">
                      <v:textbox inset="3pt,3pt,3pt,3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B60DAB" wp14:editId="3727CE98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1052830</wp:posOffset>
                      </wp:positionV>
                      <wp:extent cx="161925" cy="257175"/>
                      <wp:effectExtent l="38100" t="0" r="28575" b="4762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D8F3A" id="Conector recto de flecha 8" o:spid="_x0000_s1026" type="#_x0000_t32" style="position:absolute;margin-left:147.95pt;margin-top:82.9pt;width:12.75pt;height:2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" strokecolor="#00b6bc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FEB18B" wp14:editId="5A2DE2C0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1157605</wp:posOffset>
                      </wp:positionV>
                      <wp:extent cx="1428750" cy="571500"/>
                      <wp:effectExtent l="19050" t="19050" r="19050" b="158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71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D9F3FB" w14:textId="5A84D0B3" w:rsidR="00F131AF" w:rsidRPr="00F131AF" w:rsidRDefault="00F131AF" w:rsidP="00F131AF">
                                  <w:pPr>
                                    <w:jc w:val="center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/>
                                    </w:rPr>
                                    <w:t>Captura de 2 variables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FEB18B" id="Rectángulo 9" o:spid="_x0000_s1033" style="position:absolute;margin-left:48.95pt;margin-top:91.15pt;width:112.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" fillcolor="#123869 [3204]" strokecolor="white [3201]" strokeweight="3pt">
                      <v:textbox style="mso-fit-shape-to-text:t" inset="3pt,3pt,3pt,3pt">
                        <w:txbxContent>
                          <w:p w14:paraId="3AD9F3FB" w14:textId="5A84D0B3" w:rsidR="00F131AF" w:rsidRPr="00F131AF" w:rsidRDefault="00F131AF" w:rsidP="00F131AF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Captura de 2 variables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6FEC61" wp14:editId="4DB49A4E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33655</wp:posOffset>
                      </wp:positionV>
                      <wp:extent cx="1657350" cy="685800"/>
                      <wp:effectExtent l="0" t="0" r="19050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6858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1CC038" w14:textId="5B95C748" w:rsidR="00F131AF" w:rsidRPr="00F131AF" w:rsidRDefault="00F131AF" w:rsidP="00F131AF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DBE8ED" w:themeColor="accent5"/>
                                      <w:sz w:val="44"/>
                                      <w:szCs w:val="44"/>
                                      <w:lang w:val="es-GT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131AF">
                                    <w:rPr>
                                      <w:b/>
                                      <w:outline/>
                                      <w:color w:val="DBE8ED" w:themeColor="accent5"/>
                                      <w:sz w:val="44"/>
                                      <w:szCs w:val="44"/>
                                      <w:lang w:val="es-GT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6FEC61" id="Elipse 6" o:spid="_x0000_s1034" style="position:absolute;margin-left:37.7pt;margin-top:2.65pt;width:130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" fillcolor="#123869 [3204]" strokecolor="#113563 [3044]">
                      <v:fill color2="#5a95e2 [1620]" rotate="t" angle="180" focus="100%" type="gradient">
                        <o:fill v:ext="view" type="gradientUnscaled"/>
                      </v:fill>
                      <v:textbox inset="3pt,3pt,3pt,3pt">
                        <w:txbxContent>
                          <w:p w14:paraId="271CC038" w14:textId="5B95C748" w:rsidR="00F131AF" w:rsidRPr="00F131AF" w:rsidRDefault="00F131AF" w:rsidP="00F131AF">
                            <w:pPr>
                              <w:jc w:val="center"/>
                              <w:rPr>
                                <w:b/>
                                <w:outline/>
                                <w:color w:val="DBE8ED" w:themeColor="accent5"/>
                                <w:sz w:val="44"/>
                                <w:szCs w:val="44"/>
                                <w:lang w:val="es-GT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131AF">
                              <w:rPr>
                                <w:b/>
                                <w:outline/>
                                <w:color w:val="DBE8ED" w:themeColor="accent5"/>
                                <w:sz w:val="44"/>
                                <w:szCs w:val="44"/>
                                <w:lang w:val="es-GT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25" w:type="dxa"/>
            <w:gridSpan w:val="2"/>
            <w:shd w:val="clear" w:color="auto" w:fill="ECFBFB" w:themeFill="accent4"/>
          </w:tcPr>
          <w:p w14:paraId="587FFC76" w14:textId="77777777" w:rsidR="0031055C" w:rsidRPr="0000352C" w:rsidRDefault="0031055C" w:rsidP="00D6375E">
            <w:pPr>
              <w:rPr>
                <w:noProof/>
              </w:rPr>
            </w:pPr>
          </w:p>
        </w:tc>
      </w:tr>
      <w:tr w:rsidR="0031055C" w:rsidRPr="0000352C" w14:paraId="5B0A7855" w14:textId="77777777" w:rsidTr="000C60E8">
        <w:tblPrEx>
          <w:shd w:val="clear" w:color="auto" w:fill="ECFBFB" w:themeFill="accent4"/>
          <w:tblCellMar>
            <w:left w:w="108" w:type="dxa"/>
            <w:right w:w="108" w:type="dxa"/>
          </w:tblCellMar>
        </w:tblPrEx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7CE3BF4F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9837" w:type="dxa"/>
            <w:gridSpan w:val="4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482F2B4A" w14:textId="1FD09A33" w:rsidR="0031055C" w:rsidRPr="0000352C" w:rsidRDefault="00F131AF" w:rsidP="00A24793">
            <w:pPr>
              <w:pStyle w:val="Ttulo3"/>
              <w:rPr>
                <w:rStyle w:val="nfasis"/>
                <w:noProof/>
              </w:rPr>
            </w:pPr>
            <w:r>
              <w:rPr>
                <w:rStyle w:val="nfasis"/>
                <w:noProof/>
              </w:rPr>
              <w:t>Descripción</w:t>
            </w:r>
          </w:p>
          <w:p w14:paraId="549C9DCF" w14:textId="77777777" w:rsidR="0031055C" w:rsidRPr="0000352C" w:rsidRDefault="0031055C" w:rsidP="00A24793">
            <w:pPr>
              <w:pStyle w:val="Texto"/>
              <w:rPr>
                <w:noProof/>
              </w:rPr>
            </w:pPr>
          </w:p>
          <w:p w14:paraId="61A1BB86" w14:textId="5ECFB469" w:rsidR="00416ED0" w:rsidRDefault="00416ED0" w:rsidP="00416ED0">
            <w:pPr>
              <w:pStyle w:val="Texto"/>
              <w:numPr>
                <w:ilvl w:val="0"/>
                <w:numId w:val="2"/>
              </w:numPr>
              <w:rPr>
                <w:noProof/>
              </w:rPr>
            </w:pPr>
            <w:r w:rsidRPr="00416ED0">
              <w:rPr>
                <w:b/>
                <w:bCs/>
                <w:noProof/>
              </w:rPr>
              <w:t>Inicio</w:t>
            </w:r>
            <w:r>
              <w:rPr>
                <w:noProof/>
              </w:rPr>
              <w:t>.</w:t>
            </w:r>
          </w:p>
          <w:p w14:paraId="468CB840" w14:textId="09E642EA" w:rsidR="0031055C" w:rsidRDefault="00416ED0" w:rsidP="00416ED0">
            <w:pPr>
              <w:pStyle w:val="Text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Iniciamos con la captura de los datos que constituirá el valor de la variable a y el valor de la variable b.</w:t>
            </w:r>
          </w:p>
          <w:p w14:paraId="5D672FCD" w14:textId="6148FEED" w:rsidR="00416ED0" w:rsidRDefault="00416ED0" w:rsidP="00416ED0">
            <w:pPr>
              <w:pStyle w:val="Text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Procedemos con la suma los dos valores antes ingresados.</w:t>
            </w:r>
          </w:p>
          <w:p w14:paraId="1F69D83A" w14:textId="77777777" w:rsidR="00416ED0" w:rsidRDefault="00416ED0" w:rsidP="00416ED0">
            <w:pPr>
              <w:pStyle w:val="Text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Se muestra el resultado de la suma de a +b.</w:t>
            </w:r>
          </w:p>
          <w:p w14:paraId="175EE592" w14:textId="007B011C" w:rsidR="00416ED0" w:rsidRPr="0000352C" w:rsidRDefault="00416ED0" w:rsidP="00416ED0">
            <w:pPr>
              <w:pStyle w:val="Texto"/>
              <w:numPr>
                <w:ilvl w:val="0"/>
                <w:numId w:val="2"/>
              </w:numPr>
              <w:rPr>
                <w:noProof/>
              </w:rPr>
            </w:pPr>
            <w:r w:rsidRPr="00416ED0">
              <w:rPr>
                <w:b/>
                <w:bCs/>
                <w:noProof/>
              </w:rPr>
              <w:t>Fin</w:t>
            </w:r>
            <w:r>
              <w:rPr>
                <w:noProof/>
              </w:rPr>
              <w:t>.</w:t>
            </w:r>
          </w:p>
        </w:tc>
        <w:tc>
          <w:tcPr>
            <w:tcW w:w="425" w:type="dxa"/>
            <w:gridSpan w:val="2"/>
            <w:shd w:val="clear" w:color="auto" w:fill="ECFBFB" w:themeFill="accent4"/>
          </w:tcPr>
          <w:p w14:paraId="2E99BD93" w14:textId="77777777" w:rsidR="0031055C" w:rsidRPr="0000352C" w:rsidRDefault="0031055C" w:rsidP="00D6375E">
            <w:pPr>
              <w:rPr>
                <w:noProof/>
              </w:rPr>
            </w:pPr>
          </w:p>
        </w:tc>
      </w:tr>
    </w:tbl>
    <w:p w14:paraId="3BB73D1B" w14:textId="7447AAE7" w:rsidR="00416ED0" w:rsidRDefault="00416ED0">
      <w:pPr>
        <w:rPr>
          <w:noProof/>
        </w:rPr>
      </w:pPr>
    </w:p>
    <w:p w14:paraId="7C744FEF" w14:textId="77777777" w:rsidR="00416ED0" w:rsidRDefault="00416ED0">
      <w:pPr>
        <w:rPr>
          <w:noProof/>
        </w:rPr>
      </w:pPr>
      <w:r>
        <w:rPr>
          <w:noProof/>
        </w:rPr>
        <w:br w:type="page"/>
      </w:r>
    </w:p>
    <w:p w14:paraId="3EE56FC7" w14:textId="7C76788D" w:rsidR="00416ED0" w:rsidRDefault="00416ED0">
      <w:pPr>
        <w:rPr>
          <w:noProof/>
        </w:rPr>
      </w:pPr>
    </w:p>
    <w:p w14:paraId="240EB622" w14:textId="5CAB35A4" w:rsidR="00416ED0" w:rsidRDefault="00416ED0">
      <w:pPr>
        <w:rPr>
          <w:noProof/>
        </w:rPr>
      </w:pPr>
    </w:p>
    <w:p w14:paraId="44D79808" w14:textId="35030089" w:rsidR="00416ED0" w:rsidRDefault="00416ED0">
      <w:pPr>
        <w:rPr>
          <w:noProof/>
        </w:rPr>
      </w:pPr>
    </w:p>
    <w:p w14:paraId="70A74912" w14:textId="758E4581" w:rsidR="00416ED0" w:rsidRDefault="00267560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2FE3D0" wp14:editId="3281C93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71210" cy="5391150"/>
                <wp:effectExtent l="0" t="0" r="15240" b="1905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210" cy="5391150"/>
                          <a:chOff x="0" y="-217867"/>
                          <a:chExt cx="2475865" cy="11093448"/>
                        </a:xfrm>
                      </wpg:grpSpPr>
                      <wps:wsp>
                        <wps:cNvPr id="20" name="Autoforma 14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2475865" cy="108755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FB390" w14:textId="6CACC0F3" w:rsidR="00416ED0" w:rsidRPr="00267560" w:rsidRDefault="00416ED0" w:rsidP="00267560">
                              <w:pPr>
                                <w:pBdr>
                                  <w:bottom w:val="single" w:sz="18" w:space="1" w:color="123869" w:themeColor="accent1"/>
                                </w:pBdr>
                                <w:spacing w:after="240"/>
                                <w:rPr>
                                  <w:color w:val="5E5E5E" w:themeColor="text2"/>
                                  <w:sz w:val="44"/>
                                  <w:szCs w:val="44"/>
                                </w:rPr>
                              </w:pPr>
                              <w:r w:rsidRPr="00267560">
                                <w:rPr>
                                  <w:rFonts w:asciiTheme="majorHAnsi" w:eastAsiaTheme="majorEastAsia" w:hAnsiTheme="majorHAnsi" w:cstheme="majorBidi"/>
                                  <w:color w:val="123869" w:themeColor="accent1"/>
                                  <w:sz w:val="72"/>
                                  <w:szCs w:val="72"/>
                                </w:rPr>
                                <w:t>Diccionario de Datos.</w:t>
                              </w:r>
                            </w:p>
                            <w:p w14:paraId="4E37F5BD" w14:textId="5A352FA7" w:rsidR="00416ED0" w:rsidRDefault="00267560" w:rsidP="00267560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5E5E5E" w:themeColor="text2"/>
                                  <w:sz w:val="44"/>
                                  <w:szCs w:val="44"/>
                                  <w:lang w:val="es-GT"/>
                                </w:rPr>
                              </w:pPr>
                              <w:r w:rsidRPr="00267560">
                                <w:rPr>
                                  <w:color w:val="5E5E5E" w:themeColor="text2"/>
                                  <w:sz w:val="44"/>
                                  <w:szCs w:val="44"/>
                                  <w:lang w:val="es-GT"/>
                                </w:rPr>
                                <w:t>Primer número- valor entero almacenado en la variable “a”.</w:t>
                              </w:r>
                            </w:p>
                            <w:p w14:paraId="4571F1A2" w14:textId="77777777" w:rsidR="00267560" w:rsidRPr="00267560" w:rsidRDefault="00267560" w:rsidP="00267560">
                              <w:pPr>
                                <w:rPr>
                                  <w:color w:val="5E5E5E" w:themeColor="text2"/>
                                  <w:sz w:val="44"/>
                                  <w:szCs w:val="44"/>
                                  <w:lang w:val="es-GT"/>
                                </w:rPr>
                              </w:pPr>
                            </w:p>
                            <w:p w14:paraId="05DC5611" w14:textId="0D9715F9" w:rsidR="00267560" w:rsidRDefault="00267560" w:rsidP="00267560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5E5E5E" w:themeColor="text2"/>
                                  <w:sz w:val="44"/>
                                  <w:szCs w:val="44"/>
                                  <w:lang w:val="es-GT"/>
                                </w:rPr>
                              </w:pPr>
                              <w:r w:rsidRPr="00267560">
                                <w:rPr>
                                  <w:color w:val="5E5E5E" w:themeColor="text2"/>
                                  <w:sz w:val="44"/>
                                  <w:szCs w:val="44"/>
                                  <w:lang w:val="es-GT"/>
                                </w:rPr>
                                <w:t>Segundo número- valor entero almacenado en la variable “b”.</w:t>
                              </w:r>
                            </w:p>
                            <w:p w14:paraId="7832B231" w14:textId="77777777" w:rsidR="00267560" w:rsidRPr="00267560" w:rsidRDefault="00267560" w:rsidP="00267560">
                              <w:pPr>
                                <w:rPr>
                                  <w:color w:val="5E5E5E" w:themeColor="text2"/>
                                  <w:sz w:val="44"/>
                                  <w:szCs w:val="44"/>
                                  <w:lang w:val="es-GT"/>
                                </w:rPr>
                              </w:pPr>
                            </w:p>
                            <w:p w14:paraId="4957E7DD" w14:textId="50FBA126" w:rsidR="00267560" w:rsidRPr="00267560" w:rsidRDefault="00267560" w:rsidP="00267560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5E5E5E" w:themeColor="text2"/>
                                  <w:sz w:val="44"/>
                                  <w:szCs w:val="44"/>
                                  <w:lang w:val="es-GT"/>
                                </w:rPr>
                              </w:pPr>
                              <w:r w:rsidRPr="00267560">
                                <w:rPr>
                                  <w:color w:val="5E5E5E" w:themeColor="text2"/>
                                  <w:sz w:val="44"/>
                                  <w:szCs w:val="44"/>
                                  <w:lang w:val="es-GT"/>
                                </w:rPr>
                                <w:t>Resultado- valor entero obtenido de la operación entre los valores “a” y “b” son mostrados en la en el campo “resultado”.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71919" y="-217867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52B8A" w14:textId="77777777" w:rsidR="00416ED0" w:rsidRDefault="00416ED0" w:rsidP="00416ED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CA24E" w14:textId="77777777" w:rsidR="00416ED0" w:rsidRDefault="00416ED0" w:rsidP="00416ED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FE3D0" id="Grupo 19" o:spid="_x0000_s1035" style="position:absolute;margin-left:0;margin-top:0;width:462.3pt;height:424.5pt;z-index:251682816;mso-position-horizontal:center;mso-position-horizontal-relative:margin;mso-position-vertical:center;mso-position-vertical-relative:margin" coordorigin=",-2178" coordsize="24758,1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">
                <v:rect id="Autoforma 14" o:spid="_x0000_s1036" style="position:absolute;width:24758;height:108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" fillcolor="#edf3f6 [1624]" strokecolor="#cbdee5 [3048]">
                  <v:fill color2="#f9fbfc [504]" rotate="t" angle="180" colors="0 #e6f7ff;22938f #ecf9ff;1 #f7fdff" focus="100%" type="gradient"/>
                  <v:textbox inset="14.4pt,36pt,14.4pt,5.76pt">
                    <w:txbxContent>
                      <w:p w14:paraId="01BFB390" w14:textId="6CACC0F3" w:rsidR="00416ED0" w:rsidRPr="00267560" w:rsidRDefault="00416ED0" w:rsidP="00267560">
                        <w:pPr>
                          <w:pBdr>
                            <w:bottom w:val="single" w:sz="18" w:space="1" w:color="123869" w:themeColor="accent1"/>
                          </w:pBdr>
                          <w:spacing w:after="240"/>
                          <w:rPr>
                            <w:color w:val="5E5E5E" w:themeColor="text2"/>
                            <w:sz w:val="44"/>
                            <w:szCs w:val="44"/>
                          </w:rPr>
                        </w:pPr>
                        <w:r w:rsidRPr="00267560">
                          <w:rPr>
                            <w:rFonts w:asciiTheme="majorHAnsi" w:eastAsiaTheme="majorEastAsia" w:hAnsiTheme="majorHAnsi" w:cstheme="majorBidi"/>
                            <w:color w:val="123869" w:themeColor="accent1"/>
                            <w:sz w:val="72"/>
                            <w:szCs w:val="72"/>
                          </w:rPr>
                          <w:t>Diccionario de Datos.</w:t>
                        </w:r>
                      </w:p>
                      <w:p w14:paraId="4E37F5BD" w14:textId="5A352FA7" w:rsidR="00416ED0" w:rsidRDefault="00267560" w:rsidP="00267560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rPr>
                            <w:color w:val="5E5E5E" w:themeColor="text2"/>
                            <w:sz w:val="44"/>
                            <w:szCs w:val="44"/>
                            <w:lang w:val="es-GT"/>
                          </w:rPr>
                        </w:pPr>
                        <w:r w:rsidRPr="00267560">
                          <w:rPr>
                            <w:color w:val="5E5E5E" w:themeColor="text2"/>
                            <w:sz w:val="44"/>
                            <w:szCs w:val="44"/>
                            <w:lang w:val="es-GT"/>
                          </w:rPr>
                          <w:t>Primer número- valor entero almacenado en la variable “a”.</w:t>
                        </w:r>
                      </w:p>
                      <w:p w14:paraId="4571F1A2" w14:textId="77777777" w:rsidR="00267560" w:rsidRPr="00267560" w:rsidRDefault="00267560" w:rsidP="00267560">
                        <w:pPr>
                          <w:rPr>
                            <w:color w:val="5E5E5E" w:themeColor="text2"/>
                            <w:sz w:val="44"/>
                            <w:szCs w:val="44"/>
                            <w:lang w:val="es-GT"/>
                          </w:rPr>
                        </w:pPr>
                      </w:p>
                      <w:p w14:paraId="05DC5611" w14:textId="0D9715F9" w:rsidR="00267560" w:rsidRDefault="00267560" w:rsidP="00267560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rPr>
                            <w:color w:val="5E5E5E" w:themeColor="text2"/>
                            <w:sz w:val="44"/>
                            <w:szCs w:val="44"/>
                            <w:lang w:val="es-GT"/>
                          </w:rPr>
                        </w:pPr>
                        <w:r w:rsidRPr="00267560">
                          <w:rPr>
                            <w:color w:val="5E5E5E" w:themeColor="text2"/>
                            <w:sz w:val="44"/>
                            <w:szCs w:val="44"/>
                            <w:lang w:val="es-GT"/>
                          </w:rPr>
                          <w:t>Segundo número- valor entero almacenado en la variable “b”.</w:t>
                        </w:r>
                      </w:p>
                      <w:p w14:paraId="7832B231" w14:textId="77777777" w:rsidR="00267560" w:rsidRPr="00267560" w:rsidRDefault="00267560" w:rsidP="00267560">
                        <w:pPr>
                          <w:rPr>
                            <w:color w:val="5E5E5E" w:themeColor="text2"/>
                            <w:sz w:val="44"/>
                            <w:szCs w:val="44"/>
                            <w:lang w:val="es-GT"/>
                          </w:rPr>
                        </w:pPr>
                      </w:p>
                      <w:p w14:paraId="4957E7DD" w14:textId="50FBA126" w:rsidR="00267560" w:rsidRPr="00267560" w:rsidRDefault="00267560" w:rsidP="00267560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rPr>
                            <w:color w:val="5E5E5E" w:themeColor="text2"/>
                            <w:sz w:val="44"/>
                            <w:szCs w:val="44"/>
                            <w:lang w:val="es-GT"/>
                          </w:rPr>
                        </w:pPr>
                        <w:r w:rsidRPr="00267560">
                          <w:rPr>
                            <w:color w:val="5E5E5E" w:themeColor="text2"/>
                            <w:sz w:val="44"/>
                            <w:szCs w:val="44"/>
                            <w:lang w:val="es-GT"/>
                          </w:rPr>
                          <w:t>Resultado- valor entero obtenido de la operación entre los valores “a” y “b” son mostrados en la en el campo “resultado”.</w:t>
                        </w:r>
                      </w:p>
                    </w:txbxContent>
                  </v:textbox>
                </v:rect>
                <v:rect id="Rectángulo 21" o:spid="_x0000_s1037" style="position:absolute;left:719;top:-2178;width:23317;height:70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" fillcolor="#5e5e5e [3215]" stroked="f" strokeweight="2pt">
                  <v:textbox inset="14.4pt,14.4pt,14.4pt,28.8pt">
                    <w:txbxContent>
                      <w:p w14:paraId="18D52B8A" w14:textId="77777777" w:rsidR="00416ED0" w:rsidRDefault="00416ED0" w:rsidP="00416ED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ángulo 22" o:spid="_x0000_s1038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" fillcolor="#123869 [3204]" stroked="f" strokeweight="2pt">
                  <v:textbox inset="14.4pt,14.4pt,14.4pt,28.8pt">
                    <w:txbxContent>
                      <w:p w14:paraId="612CA24E" w14:textId="77777777" w:rsidR="00416ED0" w:rsidRDefault="00416ED0" w:rsidP="00416ED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416ED0">
        <w:rPr>
          <w:noProof/>
        </w:rPr>
        <w:br w:type="page"/>
      </w:r>
    </w:p>
    <w:p w14:paraId="3647984D" w14:textId="11D9B6E5" w:rsidR="00A24793" w:rsidRPr="0000352C" w:rsidRDefault="000B1AC2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84864" behindDoc="0" locked="0" layoutInCell="1" allowOverlap="1" wp14:anchorId="2FC0D6C3" wp14:editId="0564BB6F">
                <wp:simplePos x="0" y="0"/>
                <wp:positionH relativeFrom="margin">
                  <wp:posOffset>141605</wp:posOffset>
                </wp:positionH>
                <wp:positionV relativeFrom="margin">
                  <wp:posOffset>-109111</wp:posOffset>
                </wp:positionV>
                <wp:extent cx="6510655" cy="10198910"/>
                <wp:effectExtent l="0" t="0" r="4445" b="12065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0655" cy="10198910"/>
                          <a:chOff x="0" y="0"/>
                          <a:chExt cx="3567448" cy="8679910"/>
                        </a:xfrm>
                      </wpg:grpSpPr>
                      <wps:wsp>
                        <wps:cNvPr id="199" name="Rectángulo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EAF1E" w14:textId="77777777" w:rsidR="00267560" w:rsidRDefault="0026756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uadro de texto 200"/>
                        <wps:cNvSpPr txBox="1"/>
                        <wps:spPr>
                          <a:xfrm>
                            <a:off x="0" y="252691"/>
                            <a:ext cx="3567448" cy="8427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336F5" w14:textId="506954B6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&lt;!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DOCTYPE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html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10F00FC0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html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lang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"es"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6498FBCF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head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5C0123D7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meta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charset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"UTF-8"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32C8E1AC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meta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name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"viewport"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content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"width=device-width, initial-scale=1.0"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5F8652E8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title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Solución de Problema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title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3F277CCD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head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68EB9B3D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body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31AF5A0A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proofErr w:type="gram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&lt;!--</w:t>
                              </w:r>
                              <w:proofErr w:type="gram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Captura de Datos, se usó HTML para la estructura de la página--&gt;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</w:p>
                            <w:p w14:paraId="2F1DF42C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h1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Suma de Dos variables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h1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2B2CFADA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</w:p>
                            <w:p w14:paraId="77A03FE1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proofErr w:type="gram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&lt;!--</w:t>
                              </w:r>
                              <w:proofErr w:type="gram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Planteamiento del Problema--&gt;</w:t>
                              </w:r>
                            </w:p>
                            <w:p w14:paraId="59BF8DE7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p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Desarrollar un software que sea capas de capturar 2 valores enteros, los sume y que se muestre el resultado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p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1D9F07FF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proofErr w:type="gram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&lt;!--</w:t>
                              </w:r>
                              <w:proofErr w:type="gram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Generar los datos de entrada--&gt;</w:t>
                              </w:r>
                            </w:p>
                            <w:p w14:paraId="790270EA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p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2 variables a y b, con valores enteros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p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7B74BFEA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proofErr w:type="gram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&lt;!--</w:t>
                              </w:r>
                              <w:proofErr w:type="gram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Valores de Salida--&gt;</w:t>
                              </w:r>
                            </w:p>
                            <w:p w14:paraId="48F361A1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p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El valor de Salida será un entero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p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47DCF442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p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Tomar los valores de a y b, y enviarlo a la variable del resultado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p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6C139579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  <w:proofErr w:type="gram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&lt;!--</w:t>
                              </w:r>
                              <w:proofErr w:type="gram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Campos--&gt;</w:t>
                              </w:r>
                            </w:p>
                            <w:p w14:paraId="0E5F7520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label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for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s-GT" w:eastAsia="es-GT"/>
                                </w:rPr>
                                <w:t>"a"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Ingrese el primer número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label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7F1D135B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input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type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"number"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id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"a"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name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"a"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br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56C32143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label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for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s-GT" w:eastAsia="es-GT"/>
                                </w:rPr>
                                <w:t>"b"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Ingrese el segundo número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label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16DFF018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input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type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"number"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id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"b"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name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"b"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br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34E9A03C" w14:textId="4B978CAA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proofErr w:type="gram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&lt;!--</w:t>
                              </w:r>
                              <w:proofErr w:type="gram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Botón para realizar la operación--&gt;</w:t>
                              </w:r>
                            </w:p>
                            <w:p w14:paraId="01B4E9DA" w14:textId="77777777" w:rsidR="00267560" w:rsidRP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button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onclick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US" w:eastAsia="es-GT"/>
                                </w:rPr>
                                <w:t>sumar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Sumar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&lt;/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button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147C11B0" w14:textId="00950AC2" w:rsidR="00267560" w:rsidRDefault="00267560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proofErr w:type="spellStart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br</w:t>
                              </w:r>
                              <w:proofErr w:type="spellEnd"/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267560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</w:t>
                              </w:r>
                            </w:p>
                            <w:p w14:paraId="38C02A1D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proofErr w:type="gram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&lt;!--</w:t>
                              </w:r>
                              <w:proofErr w:type="gram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s-GT" w:eastAsia="es-GT"/>
                                </w:rPr>
                                <w:t>Campo para el resultado--&gt;</w:t>
                              </w:r>
                            </w:p>
                            <w:p w14:paraId="3F1C659D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label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for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=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s-GT" w:eastAsia="es-GT"/>
                                </w:rPr>
                                <w:t>"resultado"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Este es el resultado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label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3F731206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input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type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"number"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id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resultado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name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resultado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&gt;&lt;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br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2E0CC988" w14:textId="2375029E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&lt;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script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n-US" w:eastAsia="es-GT"/>
                                </w:rPr>
                                <w:t>&gt;</w:t>
                              </w:r>
                            </w:p>
                            <w:p w14:paraId="3B9C3562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function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US" w:eastAsia="es-GT"/>
                                </w:rPr>
                                <w:t>sumar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(){</w:t>
                              </w:r>
                            </w:p>
                            <w:p w14:paraId="72B8B54F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var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a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document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.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US" w:eastAsia="es-GT"/>
                                </w:rPr>
                                <w:t>getElementById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(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"a"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).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value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;</w:t>
                              </w:r>
                            </w:p>
                            <w:p w14:paraId="33108732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var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b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=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document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.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US" w:eastAsia="es-GT"/>
                                </w:rPr>
                                <w:t>getElementById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(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"b"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).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value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;</w:t>
                              </w:r>
                            </w:p>
                            <w:p w14:paraId="1C1F476F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es-GT"/>
                                </w:rPr>
                                <w:t>var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resultado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;</w:t>
                              </w:r>
                            </w:p>
                            <w:p w14:paraId="77041EA0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</w:p>
                            <w:p w14:paraId="7417CDE4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es-GT"/>
                                </w:rPr>
                                <w:t>if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(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a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==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){</w:t>
                              </w:r>
                            </w:p>
                            <w:p w14:paraId="5042A813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a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=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US" w:eastAsia="es-GT"/>
                                </w:rPr>
                                <w:t>0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;    </w:t>
                              </w:r>
                            </w:p>
                            <w:p w14:paraId="2836D1AC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}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es-GT"/>
                                </w:rPr>
                                <w:t>else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{</w:t>
                              </w:r>
                            </w:p>
                            <w:p w14:paraId="5A16751F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a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= 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US" w:eastAsia="es-GT"/>
                                </w:rPr>
                                <w:t>parseInt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(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a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);</w:t>
                              </w:r>
                            </w:p>
                            <w:p w14:paraId="2A980499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}</w:t>
                              </w:r>
                            </w:p>
                            <w:p w14:paraId="24F52F5C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es-GT"/>
                                </w:rPr>
                                <w:t>if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(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b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==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es-GT"/>
                                </w:rPr>
                                <w:t>""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){</w:t>
                              </w:r>
                            </w:p>
                            <w:p w14:paraId="6D26A4BA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b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=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US" w:eastAsia="es-GT"/>
                                </w:rPr>
                                <w:t>0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;    </w:t>
                              </w:r>
                            </w:p>
                            <w:p w14:paraId="7E8A5845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}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es-GT"/>
                                </w:rPr>
                                <w:t>else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{</w:t>
                              </w:r>
                            </w:p>
                            <w:p w14:paraId="1C695411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b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= 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US" w:eastAsia="es-GT"/>
                                </w:rPr>
                                <w:t>parseInt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(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US" w:eastAsia="es-GT"/>
                                </w:rPr>
                                <w:t>b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);</w:t>
                              </w:r>
                            </w:p>
                            <w:p w14:paraId="732213EC" w14:textId="0FFC4208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es-GT"/>
                                </w:rPr>
                                <w:t>            }</w:t>
                              </w:r>
                            </w:p>
                            <w:p w14:paraId="7D6326D0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resultado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=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a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+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b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;</w:t>
                              </w:r>
                            </w:p>
                            <w:p w14:paraId="072B7537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    </w:t>
                              </w:r>
                              <w:proofErr w:type="gram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document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.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s-GT" w:eastAsia="es-GT"/>
                                </w:rPr>
                                <w:t>getElementById</w:t>
                              </w:r>
                              <w:proofErr w:type="gram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(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s-GT" w:eastAsia="es-GT"/>
                                </w:rPr>
                                <w:t>"resultado"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).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value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=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s-GT" w:eastAsia="es-GT"/>
                                </w:rPr>
                                <w:t>resultado</w:t>
                              </w:r>
                            </w:p>
                            <w:p w14:paraId="293C6C8A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    }</w:t>
                              </w:r>
                            </w:p>
                            <w:p w14:paraId="0E1CAE65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script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</w:t>
                              </w:r>
                            </w:p>
                            <w:p w14:paraId="7D5B1E5F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  <w:t>           </w:t>
                              </w:r>
                            </w:p>
                            <w:p w14:paraId="2BA91FDE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body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12385D25" w14:textId="77777777" w:rsidR="000B1AC2" w:rsidRPr="000B1AC2" w:rsidRDefault="000B1AC2" w:rsidP="000B1AC2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&lt;/</w:t>
                              </w:r>
                              <w:proofErr w:type="spellStart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s-GT" w:eastAsia="es-GT"/>
                                </w:rPr>
                                <w:t>html</w:t>
                              </w:r>
                              <w:proofErr w:type="spellEnd"/>
                              <w:r w:rsidRPr="000B1AC2">
                                <w:rPr>
                                  <w:rFonts w:ascii="Consolas" w:eastAsia="Times New Roman" w:hAnsi="Consolas" w:cs="Times New Roman"/>
                                  <w:color w:val="808080"/>
                                  <w:sz w:val="21"/>
                                  <w:szCs w:val="21"/>
                                  <w:lang w:val="es-GT" w:eastAsia="es-GT"/>
                                </w:rPr>
                                <w:t>&gt;</w:t>
                              </w:r>
                            </w:p>
                            <w:p w14:paraId="70CA7716" w14:textId="77777777" w:rsidR="000B1AC2" w:rsidRPr="00267560" w:rsidRDefault="000B1AC2" w:rsidP="00267560">
                              <w:pPr>
                                <w:shd w:val="clear" w:color="auto" w:fill="1E1E1E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s-GT" w:eastAsia="es-GT"/>
                                </w:rPr>
                              </w:pPr>
                            </w:p>
                            <w:p w14:paraId="720E5BE7" w14:textId="5DF6640E" w:rsidR="00267560" w:rsidRDefault="00267560">
                              <w:pPr>
                                <w:rPr>
                                  <w:caps/>
                                  <w:color w:val="123869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0D6C3" id="Grupo 198" o:spid="_x0000_s1039" style="position:absolute;margin-left:11.15pt;margin-top:-8.6pt;width:512.65pt;height:803.05pt;z-index:251684864;mso-wrap-distance-left:14.4pt;mso-wrap-distance-top:3.6pt;mso-wrap-distance-right:14.4pt;mso-wrap-distance-bottom:3.6pt;mso-position-horizontal-relative:margin;mso-position-vertical-relative:margin;mso-width-relative:margin;mso-height-relative:margin" coordsize="35674,8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">
                <v:rect id="Rectángulo 199" o:spid="_x0000_s104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123869 [3204]" stroked="f" strokeweight="2pt">
                  <v:textbox>
                    <w:txbxContent>
                      <w:p w14:paraId="4D7EAF1E" w14:textId="77777777" w:rsidR="00267560" w:rsidRDefault="0026756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0" o:spid="_x0000_s1041" type="#_x0000_t202" style="position:absolute;top:2526;width:35674;height:8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BD336F5" w14:textId="506954B6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&lt;!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DOCTYPE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html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10F00FC0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html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lang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"es"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6498FBCF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head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5C0123D7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meta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charset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"UTF-8"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32C8E1AC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meta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name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"viewport"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content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"width=device-width, initial-scale=1.0"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5F8652E8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title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Solución de Problema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title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3F277CCD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head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68EB9B3D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body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31AF5A0A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proofErr w:type="gramStart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&lt;!--</w:t>
                        </w:r>
                        <w:proofErr w:type="gramEnd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Captura de Datos, se usó HTML para la estructura de la página--&gt;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</w:p>
                      <w:p w14:paraId="2F1DF42C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h1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Suma de Dos variables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h1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2B2CFADA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</w:p>
                      <w:p w14:paraId="77A03FE1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proofErr w:type="gramStart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&lt;!--</w:t>
                        </w:r>
                        <w:proofErr w:type="gramEnd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Planteamiento del Problema--&gt;</w:t>
                        </w:r>
                      </w:p>
                      <w:p w14:paraId="59BF8DE7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p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Desarrollar un software que sea capas de capturar 2 valores enteros, los sume y que se muestre el resultado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p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1D9F07FF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proofErr w:type="gramStart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&lt;!--</w:t>
                        </w:r>
                        <w:proofErr w:type="gramEnd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Generar los datos de entrada--&gt;</w:t>
                        </w:r>
                      </w:p>
                      <w:p w14:paraId="790270EA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p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2 variables a y b, con valores enteros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p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7B74BFEA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proofErr w:type="gramStart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&lt;!--</w:t>
                        </w:r>
                        <w:proofErr w:type="gramEnd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Valores de Salida--&gt;</w:t>
                        </w:r>
                      </w:p>
                      <w:p w14:paraId="48F361A1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p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El valor de Salida será un entero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p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47DCF442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p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Tomar los valores de a y b, y enviarlo a la variable del resultado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p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6C139579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  <w:proofErr w:type="gramStart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&lt;!--</w:t>
                        </w:r>
                        <w:proofErr w:type="gramEnd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Campos--&gt;</w:t>
                        </w:r>
                      </w:p>
                      <w:p w14:paraId="0E5F7520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label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for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s-GT" w:eastAsia="es-GT"/>
                          </w:rPr>
                          <w:t>"a"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Ingrese el primer número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label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7F1D135B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input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type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"number"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id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"a"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name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"a"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br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56C32143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label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for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s-GT" w:eastAsia="es-GT"/>
                          </w:rPr>
                          <w:t>"b"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Ingrese el segundo número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label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16DFF018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input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type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"number"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id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"b"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name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"b"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br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34E9A03C" w14:textId="4B978CAA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proofErr w:type="gramStart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&lt;!--</w:t>
                        </w:r>
                        <w:proofErr w:type="gramEnd"/>
                        <w:r w:rsidRPr="00267560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Botón para realizar la operación--&gt;</w:t>
                        </w:r>
                      </w:p>
                      <w:p w14:paraId="01B4E9DA" w14:textId="77777777" w:rsidR="00267560" w:rsidRP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button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onclick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US" w:eastAsia="es-GT"/>
                          </w:rPr>
                          <w:t>sumar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Sumar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&lt;/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button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147C11B0" w14:textId="00950AC2" w:rsidR="00267560" w:rsidRDefault="00267560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proofErr w:type="spellStart"/>
                        <w:r w:rsidRPr="00267560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br</w:t>
                        </w:r>
                        <w:proofErr w:type="spellEnd"/>
                        <w:r w:rsidRPr="00267560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267560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</w:t>
                        </w:r>
                      </w:p>
                      <w:p w14:paraId="38C02A1D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proofErr w:type="gramStart"/>
                        <w:r w:rsidRPr="000B1AC2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&lt;!--</w:t>
                        </w:r>
                        <w:proofErr w:type="gramEnd"/>
                        <w:r w:rsidRPr="000B1AC2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s-GT" w:eastAsia="es-GT"/>
                          </w:rPr>
                          <w:t>Campo para el resultado--&gt;</w:t>
                        </w:r>
                      </w:p>
                      <w:p w14:paraId="3F1C659D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label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for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=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s-GT" w:eastAsia="es-GT"/>
                          </w:rPr>
                          <w:t>"resultado"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Este es el resultado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label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3F731206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input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type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"number"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id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resultado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name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resultado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&gt;&lt;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br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2E0CC988" w14:textId="2375029E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&lt;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script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n-US" w:eastAsia="es-GT"/>
                          </w:rPr>
                          <w:t>&gt;</w:t>
                        </w:r>
                      </w:p>
                      <w:p w14:paraId="3B9C3562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function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US" w:eastAsia="es-GT"/>
                          </w:rPr>
                          <w:t>sumar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(){</w:t>
                        </w:r>
                      </w:p>
                      <w:p w14:paraId="72B8B54F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var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a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document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.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US" w:eastAsia="es-GT"/>
                          </w:rPr>
                          <w:t>getElementById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(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"a"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).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value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;</w:t>
                        </w:r>
                      </w:p>
                      <w:p w14:paraId="33108732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var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b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=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document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.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US" w:eastAsia="es-GT"/>
                          </w:rPr>
                          <w:t>getElementById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(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"b"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).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value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;</w:t>
                        </w:r>
                      </w:p>
                      <w:p w14:paraId="1C1F476F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es-GT"/>
                          </w:rPr>
                          <w:t>var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resultado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;</w:t>
                        </w:r>
                      </w:p>
                      <w:p w14:paraId="77041EA0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</w:p>
                      <w:p w14:paraId="7417CDE4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es-GT"/>
                          </w:rPr>
                          <w:t>if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(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a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==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){</w:t>
                        </w:r>
                      </w:p>
                      <w:p w14:paraId="5042A813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a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=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US" w:eastAsia="es-GT"/>
                          </w:rPr>
                          <w:t>0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;    </w:t>
                        </w:r>
                      </w:p>
                      <w:p w14:paraId="2836D1AC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}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es-GT"/>
                          </w:rPr>
                          <w:t>else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{</w:t>
                        </w:r>
                      </w:p>
                      <w:p w14:paraId="5A16751F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a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= 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US" w:eastAsia="es-GT"/>
                          </w:rPr>
                          <w:t>parseInt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(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a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);</w:t>
                        </w:r>
                      </w:p>
                      <w:p w14:paraId="2A980499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}</w:t>
                        </w:r>
                      </w:p>
                      <w:p w14:paraId="24F52F5C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es-GT"/>
                          </w:rPr>
                          <w:t>if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(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b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==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es-GT"/>
                          </w:rPr>
                          <w:t>""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){</w:t>
                        </w:r>
                      </w:p>
                      <w:p w14:paraId="6D26A4BA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b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=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US" w:eastAsia="es-GT"/>
                          </w:rPr>
                          <w:t>0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;    </w:t>
                        </w:r>
                      </w:p>
                      <w:p w14:paraId="7E8A5845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}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es-GT"/>
                          </w:rPr>
                          <w:t>else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{</w:t>
                        </w:r>
                      </w:p>
                      <w:p w14:paraId="1C695411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b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= 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US" w:eastAsia="es-GT"/>
                          </w:rPr>
                          <w:t>parseInt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(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US" w:eastAsia="es-GT"/>
                          </w:rPr>
                          <w:t>b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);</w:t>
                        </w:r>
                      </w:p>
                      <w:p w14:paraId="732213EC" w14:textId="0FFC4208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es-GT"/>
                          </w:rPr>
                          <w:t>            }</w:t>
                        </w:r>
                      </w:p>
                      <w:p w14:paraId="7D6326D0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resultado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=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a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+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b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;</w:t>
                        </w:r>
                      </w:p>
                      <w:p w14:paraId="072B7537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    </w:t>
                        </w:r>
                        <w:proofErr w:type="gramStart"/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document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.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s-GT" w:eastAsia="es-GT"/>
                          </w:rPr>
                          <w:t>getElementById</w:t>
                        </w:r>
                        <w:proofErr w:type="gramEnd"/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(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s-GT" w:eastAsia="es-GT"/>
                          </w:rPr>
                          <w:t>"resultado"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).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value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=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s-GT" w:eastAsia="es-GT"/>
                          </w:rPr>
                          <w:t>resultado</w:t>
                        </w:r>
                      </w:p>
                      <w:p w14:paraId="293C6C8A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    }</w:t>
                        </w:r>
                      </w:p>
                      <w:p w14:paraId="0E1CAE65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script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</w:t>
                        </w:r>
                      </w:p>
                      <w:p w14:paraId="7D5B1E5F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  <w:t>           </w:t>
                        </w:r>
                      </w:p>
                      <w:p w14:paraId="2BA91FDE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body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12385D25" w14:textId="77777777" w:rsidR="000B1AC2" w:rsidRPr="000B1AC2" w:rsidRDefault="000B1AC2" w:rsidP="000B1AC2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&lt;/</w:t>
                        </w:r>
                        <w:proofErr w:type="spellStart"/>
                        <w:r w:rsidRPr="000B1AC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s-GT" w:eastAsia="es-GT"/>
                          </w:rPr>
                          <w:t>html</w:t>
                        </w:r>
                        <w:proofErr w:type="spellEnd"/>
                        <w:r w:rsidRPr="000B1AC2">
                          <w:rPr>
                            <w:rFonts w:ascii="Consolas" w:eastAsia="Times New Roman" w:hAnsi="Consolas" w:cs="Times New Roman"/>
                            <w:color w:val="808080"/>
                            <w:sz w:val="21"/>
                            <w:szCs w:val="21"/>
                            <w:lang w:val="es-GT" w:eastAsia="es-GT"/>
                          </w:rPr>
                          <w:t>&gt;</w:t>
                        </w:r>
                      </w:p>
                      <w:p w14:paraId="70CA7716" w14:textId="77777777" w:rsidR="000B1AC2" w:rsidRPr="00267560" w:rsidRDefault="000B1AC2" w:rsidP="00267560">
                        <w:pPr>
                          <w:shd w:val="clear" w:color="auto" w:fill="1E1E1E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s-GT" w:eastAsia="es-GT"/>
                          </w:rPr>
                        </w:pPr>
                      </w:p>
                      <w:p w14:paraId="720E5BE7" w14:textId="5DF6640E" w:rsidR="00267560" w:rsidRDefault="00267560">
                        <w:pPr>
                          <w:rPr>
                            <w:caps/>
                            <w:color w:val="123869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267560" w:rsidRPr="0000352C" w14:paraId="0051E1A3" w14:textId="77777777" w:rsidTr="0061077B">
        <w:trPr>
          <w:trHeight w:val="14141"/>
        </w:trPr>
        <w:tc>
          <w:tcPr>
            <w:tcW w:w="993" w:type="dxa"/>
            <w:shd w:val="clear" w:color="auto" w:fill="00C1C7" w:themeFill="accent2"/>
          </w:tcPr>
          <w:p w14:paraId="7FB001AE" w14:textId="591F8767" w:rsidR="00267560" w:rsidRPr="0000352C" w:rsidRDefault="00267560" w:rsidP="0031055C">
            <w:pPr>
              <w:pStyle w:val="Delimitadorgrfico"/>
              <w:rPr>
                <w:noProof/>
              </w:rPr>
            </w:pPr>
          </w:p>
        </w:tc>
        <w:tc>
          <w:tcPr>
            <w:tcW w:w="8674" w:type="dxa"/>
            <w:shd w:val="clear" w:color="auto" w:fill="00C1C7" w:themeFill="accent2"/>
          </w:tcPr>
          <w:p w14:paraId="1E3D7E5A" w14:textId="5F1FE0FB" w:rsidR="00267560" w:rsidRPr="0000352C" w:rsidRDefault="000B1AC2" w:rsidP="0031055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621A686" wp14:editId="1FA4F789">
                      <wp:simplePos x="0" y="0"/>
                      <wp:positionH relativeFrom="margin">
                        <wp:posOffset>2687955</wp:posOffset>
                      </wp:positionH>
                      <wp:positionV relativeFrom="paragraph">
                        <wp:posOffset>125730</wp:posOffset>
                      </wp:positionV>
                      <wp:extent cx="2743200" cy="118237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1182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723BFE" w14:textId="531D6B38" w:rsidR="000B1AC2" w:rsidRDefault="000B1AC2" w:rsidP="000B1AC2">
                                  <w:pPr>
                                    <w:rPr>
                                      <w:rFonts w:ascii="Consolas" w:hAnsi="Consolas"/>
                                      <w:b/>
                                      <w:color w:val="D6D5D5" w:themeColor="background2"/>
                                      <w:spacing w:val="10"/>
                                      <w:sz w:val="52"/>
                                      <w:szCs w:val="52"/>
                                      <w:lang w:val="es-GT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B1AC2">
                                    <w:rPr>
                                      <w:rFonts w:ascii="Consolas" w:hAnsi="Consolas"/>
                                      <w:b/>
                                      <w:color w:val="D6D5D5" w:themeColor="background2"/>
                                      <w:spacing w:val="10"/>
                                      <w:sz w:val="52"/>
                                      <w:szCs w:val="52"/>
                                      <w:lang w:val="es-GT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Código Fuente</w:t>
                                  </w:r>
                                </w:p>
                                <w:p w14:paraId="2AA73623" w14:textId="79514DB0" w:rsidR="000B1AC2" w:rsidRPr="000B1AC2" w:rsidRDefault="000B1AC2" w:rsidP="000B1AC2">
                                  <w:pPr>
                                    <w:jc w:val="right"/>
                                    <w:rPr>
                                      <w:rFonts w:ascii="Consolas" w:hAnsi="Consolas"/>
                                      <w:b/>
                                      <w:color w:val="D6D5D5" w:themeColor="background2"/>
                                      <w:spacing w:val="10"/>
                                      <w:sz w:val="22"/>
                                      <w:szCs w:val="22"/>
                                      <w:lang w:val="es-GT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B1AC2">
                                    <w:rPr>
                                      <w:rFonts w:ascii="Consolas" w:hAnsi="Consolas"/>
                                      <w:b/>
                                      <w:color w:val="D6D5D5" w:themeColor="background2"/>
                                      <w:spacing w:val="10"/>
                                      <w:sz w:val="22"/>
                                      <w:szCs w:val="22"/>
                                      <w:lang w:val="es-GT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Creado por: Gerson Altamirano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1A686" id="Cuadro de texto 2" o:spid="_x0000_s1042" type="#_x0000_t202" style="position:absolute;margin-left:211.65pt;margin-top:9.9pt;width:3in;height:93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" filled="f" stroked="f">
                      <v:textbox>
                        <w:txbxContent>
                          <w:p w14:paraId="3A723BFE" w14:textId="531D6B38" w:rsidR="000B1AC2" w:rsidRDefault="000B1AC2" w:rsidP="000B1AC2">
                            <w:pPr>
                              <w:rPr>
                                <w:rFonts w:ascii="Consolas" w:hAnsi="Consolas"/>
                                <w:b/>
                                <w:color w:val="D6D5D5" w:themeColor="background2"/>
                                <w:spacing w:val="10"/>
                                <w:sz w:val="52"/>
                                <w:szCs w:val="52"/>
                                <w:lang w:val="es-GT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AC2">
                              <w:rPr>
                                <w:rFonts w:ascii="Consolas" w:hAnsi="Consolas"/>
                                <w:b/>
                                <w:color w:val="D6D5D5" w:themeColor="background2"/>
                                <w:spacing w:val="10"/>
                                <w:sz w:val="52"/>
                                <w:szCs w:val="52"/>
                                <w:lang w:val="es-GT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Código Fuente</w:t>
                            </w:r>
                          </w:p>
                          <w:p w14:paraId="2AA73623" w14:textId="79514DB0" w:rsidR="000B1AC2" w:rsidRPr="000B1AC2" w:rsidRDefault="000B1AC2" w:rsidP="000B1AC2">
                            <w:pPr>
                              <w:jc w:val="right"/>
                              <w:rPr>
                                <w:rFonts w:ascii="Consolas" w:hAnsi="Consolas"/>
                                <w:b/>
                                <w:color w:val="D6D5D5" w:themeColor="background2"/>
                                <w:spacing w:val="10"/>
                                <w:sz w:val="22"/>
                                <w:szCs w:val="22"/>
                                <w:lang w:val="es-GT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AC2">
                              <w:rPr>
                                <w:rFonts w:ascii="Consolas" w:hAnsi="Consolas"/>
                                <w:b/>
                                <w:color w:val="D6D5D5" w:themeColor="background2"/>
                                <w:spacing w:val="10"/>
                                <w:sz w:val="22"/>
                                <w:szCs w:val="22"/>
                                <w:lang w:val="es-GT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Creado por: Gerson Altamirano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992" w:type="dxa"/>
            <w:shd w:val="clear" w:color="auto" w:fill="00C1C7" w:themeFill="accent2"/>
          </w:tcPr>
          <w:p w14:paraId="38250C33" w14:textId="2B0383B8" w:rsidR="00267560" w:rsidRPr="0000352C" w:rsidRDefault="00267560" w:rsidP="00D6375E">
            <w:pPr>
              <w:rPr>
                <w:noProof/>
              </w:rPr>
            </w:pPr>
          </w:p>
        </w:tc>
      </w:tr>
    </w:tbl>
    <w:p w14:paraId="6C205C58" w14:textId="77777777" w:rsidR="00A81248" w:rsidRPr="0000352C" w:rsidRDefault="00C66528">
      <w:pPr>
        <w:rPr>
          <w:noProof/>
        </w:rPr>
      </w:pPr>
      <w:r w:rsidRPr="0000352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5B5664" wp14:editId="500E0C60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76FB" id="Forma" o:spid="_x0000_s1026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JfPixVVAgAAkQUAAA4AAAAAAAAAAAAAAAAALgIAAGRycy9lMm9Eb2MueG1sUEsB&#10;Ai0AFAAGAAgAAAAhANz/o2zgAAAADAEAAA8AAAAAAAAAAAAAAAAArwQAAGRycy9kb3ducmV2Lnht&#10;bFBLBQYAAAAABAAEAPMAAAC8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00352C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001D7" w14:textId="77777777" w:rsidR="00705F22" w:rsidRDefault="00705F22" w:rsidP="001205A1">
      <w:r>
        <w:separator/>
      </w:r>
    </w:p>
  </w:endnote>
  <w:endnote w:type="continuationSeparator" w:id="0">
    <w:p w14:paraId="04DBF8E9" w14:textId="77777777" w:rsidR="00705F22" w:rsidRDefault="00705F2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0C5A43B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593A38FC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3D3EA227" w14:textId="77777777" w:rsidTr="00A84125">
      <w:tc>
        <w:tcPr>
          <w:tcW w:w="5329" w:type="dxa"/>
        </w:tcPr>
        <w:p w14:paraId="5E3DE4B6" w14:textId="6502FAED" w:rsidR="001205A1" w:rsidRPr="001205A1" w:rsidRDefault="001205A1" w:rsidP="00C66528">
          <w:pPr>
            <w:pStyle w:val="Piedepgina"/>
          </w:pPr>
        </w:p>
      </w:tc>
      <w:tc>
        <w:tcPr>
          <w:tcW w:w="5329" w:type="dxa"/>
        </w:tcPr>
        <w:p w14:paraId="077C0E56" w14:textId="77777777" w:rsidR="001205A1" w:rsidRPr="001205A1" w:rsidRDefault="001205A1" w:rsidP="00A31A5B">
          <w:pPr>
            <w:pStyle w:val="Piedepgina"/>
          </w:pPr>
        </w:p>
      </w:tc>
    </w:tr>
  </w:tbl>
  <w:p w14:paraId="26DF92C1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D5406" w14:textId="77777777" w:rsidR="00705F22" w:rsidRDefault="00705F22" w:rsidP="001205A1">
      <w:r>
        <w:separator/>
      </w:r>
    </w:p>
  </w:footnote>
  <w:footnote w:type="continuationSeparator" w:id="0">
    <w:p w14:paraId="38DCB8C3" w14:textId="77777777" w:rsidR="00705F22" w:rsidRDefault="00705F2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7AE1"/>
    <w:multiLevelType w:val="hybridMultilevel"/>
    <w:tmpl w:val="25B8772A"/>
    <w:lvl w:ilvl="0" w:tplc="F782D66A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4DBA"/>
    <w:multiLevelType w:val="hybridMultilevel"/>
    <w:tmpl w:val="1952C67A"/>
    <w:lvl w:ilvl="0" w:tplc="F782D66A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A7DFE"/>
    <w:multiLevelType w:val="hybridMultilevel"/>
    <w:tmpl w:val="9AECB6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D67DF6"/>
    <w:multiLevelType w:val="hybridMultilevel"/>
    <w:tmpl w:val="1492A08A"/>
    <w:lvl w:ilvl="0" w:tplc="100A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1"/>
    <w:rsid w:val="0000352C"/>
    <w:rsid w:val="000B1AC2"/>
    <w:rsid w:val="000C4ED1"/>
    <w:rsid w:val="000C60E8"/>
    <w:rsid w:val="001205A1"/>
    <w:rsid w:val="002521D2"/>
    <w:rsid w:val="002560A5"/>
    <w:rsid w:val="00267560"/>
    <w:rsid w:val="002877E8"/>
    <w:rsid w:val="002B0D15"/>
    <w:rsid w:val="002E7C4E"/>
    <w:rsid w:val="0031055C"/>
    <w:rsid w:val="00340D9A"/>
    <w:rsid w:val="00371EE1"/>
    <w:rsid w:val="003A798E"/>
    <w:rsid w:val="00416ED0"/>
    <w:rsid w:val="00425A99"/>
    <w:rsid w:val="005E25C4"/>
    <w:rsid w:val="005E6B25"/>
    <w:rsid w:val="005F4F46"/>
    <w:rsid w:val="006052E1"/>
    <w:rsid w:val="006C60E6"/>
    <w:rsid w:val="006C65EB"/>
    <w:rsid w:val="00705F22"/>
    <w:rsid w:val="007B0740"/>
    <w:rsid w:val="007C1BAB"/>
    <w:rsid w:val="00876213"/>
    <w:rsid w:val="00A15CF7"/>
    <w:rsid w:val="00A24793"/>
    <w:rsid w:val="00A31A5B"/>
    <w:rsid w:val="00A81248"/>
    <w:rsid w:val="00A84125"/>
    <w:rsid w:val="00C66528"/>
    <w:rsid w:val="00C66BFC"/>
    <w:rsid w:val="00C673F6"/>
    <w:rsid w:val="00C915F0"/>
    <w:rsid w:val="00EC4AA3"/>
    <w:rsid w:val="00F131AF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F621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table" w:styleId="Tablanormal3">
    <w:name w:val="Plain Table 3"/>
    <w:basedOn w:val="Tablanormal"/>
    <w:uiPriority w:val="43"/>
    <w:rsid w:val="006052E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052E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6052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odemarcadordeposicin">
    <w:name w:val="Texto de marcador de posición"/>
    <w:basedOn w:val="Fuentedeprrafopredeter"/>
    <w:uiPriority w:val="99"/>
    <w:semiHidden/>
    <w:rsid w:val="000C60E8"/>
    <w:rPr>
      <w:color w:val="808080"/>
    </w:rPr>
  </w:style>
  <w:style w:type="paragraph" w:styleId="Prrafodelista">
    <w:name w:val="List Paragraph"/>
    <w:basedOn w:val="Normal"/>
    <w:uiPriority w:val="34"/>
    <w:qFormat/>
    <w:rsid w:val="0025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ALD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5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2020-04-24T17:44:00Z</dcterms:created>
  <dcterms:modified xsi:type="dcterms:W3CDTF">2020-04-24T19:26:00Z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